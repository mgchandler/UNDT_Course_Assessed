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AE42" w14:textId="0FCE5946" w:rsidR="008A642B" w:rsidRDefault="00565DB0" w:rsidP="00653F5F">
      <w:pPr>
        <w:pStyle w:val="Heading1"/>
      </w:pPr>
      <w:r>
        <w:t xml:space="preserve">Exercise </w:t>
      </w:r>
      <w:r w:rsidR="00853676">
        <w:t>3</w:t>
      </w:r>
      <w:r>
        <w:t xml:space="preserve">: </w:t>
      </w:r>
      <w:r w:rsidR="00853676">
        <w:t>Data Processing</w:t>
      </w:r>
    </w:p>
    <w:p w14:paraId="2FD4BDDE" w14:textId="225E89E9" w:rsidR="00DC478C" w:rsidRPr="0081307E" w:rsidRDefault="00853676" w:rsidP="00853676">
      <w:pPr>
        <w:pStyle w:val="Author"/>
      </w:pPr>
      <w:r>
        <w:t>Matthew Chandler</w:t>
      </w:r>
    </w:p>
    <w:p w14:paraId="0F84C7B7" w14:textId="7AA0AC83" w:rsidR="00FA1006" w:rsidRDefault="00FA1006" w:rsidP="00DC478C">
      <w:pPr>
        <w:pStyle w:val="Heading2"/>
      </w:pPr>
      <w:r>
        <w:t xml:space="preserve">Abstract </w:t>
      </w:r>
    </w:p>
    <w:p w14:paraId="73EE77B1" w14:textId="709A5B2D" w:rsidR="00FA1006" w:rsidRPr="00FA1006" w:rsidRDefault="00127A7B" w:rsidP="00127A7B">
      <w:r w:rsidRPr="00127A7B">
        <w:t>Several experimental data sets are examined</w:t>
      </w:r>
      <w:r>
        <w:t xml:space="preserve"> and processed using MATLAB v9.9.0. The frequency-dependent attenuation of a Perspex block was measured as a monotonously increasing function; the frequency-dependent reflection coefficient of an adhesive joint connecting two aluminium plates in immersion was measured; and an automated thickness measurement of a steel bearing casing was developed, finding the thickness to be </w:t>
      </w:r>
      <w:r w:rsidR="00EE69C5" w:rsidRPr="00EE69C5">
        <w:t>47.6mm</w:t>
      </w:r>
      <w:r>
        <w:t xml:space="preserve"> at </w:t>
      </w:r>
      <w:r w:rsidR="00EE69C5">
        <w:t xml:space="preserve">transducer position </w:t>
      </w:r>
      <w:r w:rsidR="00EE69C5" w:rsidRPr="00EE69C5">
        <w:t>125</w:t>
      </w:r>
      <w:r w:rsidRPr="00EE69C5">
        <w:t>mm</w:t>
      </w:r>
      <w:r w:rsidR="00EE69C5" w:rsidRPr="00EE69C5">
        <w:t>, with an overall maximum thickness of 55mm</w:t>
      </w:r>
      <w:r>
        <w:t>.</w:t>
      </w:r>
    </w:p>
    <w:p w14:paraId="1E72B4B1" w14:textId="0E344468" w:rsidR="00DC478C" w:rsidRDefault="00FA1006" w:rsidP="00DC478C">
      <w:pPr>
        <w:pStyle w:val="Heading2"/>
      </w:pPr>
      <w:r>
        <w:t>Introduction</w:t>
      </w:r>
      <w:r w:rsidR="00391C76">
        <w:t xml:space="preserve"> and </w:t>
      </w:r>
      <w:r w:rsidR="000E1208">
        <w:t>b</w:t>
      </w:r>
      <w:r w:rsidR="00391C76">
        <w:t>ackground</w:t>
      </w:r>
      <w:r w:rsidR="00DC478C">
        <w:t xml:space="preserve"> </w:t>
      </w:r>
    </w:p>
    <w:p w14:paraId="3179824E" w14:textId="4B2885BB" w:rsidR="00C20F61" w:rsidRDefault="00364528" w:rsidP="00C20F61">
      <w:r w:rsidRPr="00364528">
        <w:t>Ultrasonic Non-Destructive Testing (NDT) provides a mean</w:t>
      </w:r>
      <w:r>
        <w:t>s of examining the internal structure of some object by channelling ultrasonic waves into some medium</w:t>
      </w:r>
      <w:r w:rsidR="00B27377">
        <w:t xml:space="preserve"> to be inspected. The key application of interest for the work outlined here is measurement of properties of the inspection medium, which can be determined entirely from the </w:t>
      </w:r>
      <w:r w:rsidR="00391C76">
        <w:t>ultrasonic signal measured using a transducer after interaction with the medium.</w:t>
      </w:r>
    </w:p>
    <w:p w14:paraId="0288FBFB" w14:textId="77777777" w:rsidR="00CD4BDA" w:rsidRDefault="00391C76" w:rsidP="00CD4BDA">
      <w:r>
        <w:t xml:space="preserve">As the ultrasonic signal travels through the medium, its propagation can be modelled </w:t>
      </w:r>
      <w:r w:rsidR="002D3A3D">
        <w:t xml:space="preserve">with a transfer function </w:t>
      </w:r>
      <w:r>
        <w:t>using the linear system approach [1]</w:t>
      </w:r>
      <w:r w:rsidR="002D3A3D">
        <w:t xml:space="preserve"> with a transfer function </w:t>
      </w:r>
      <m:oMath>
        <m:r>
          <w:rPr>
            <w:rFonts w:ascii="Cambria Math" w:hAnsi="Cambria Math"/>
          </w:rPr>
          <m:t>H</m:t>
        </m:r>
        <m:d>
          <m:dPr>
            <m:ctrlPr>
              <w:rPr>
                <w:rFonts w:ascii="Cambria Math" w:hAnsi="Cambria Math"/>
                <w:i/>
              </w:rPr>
            </m:ctrlPr>
          </m:dPr>
          <m:e>
            <m:r>
              <w:rPr>
                <w:rFonts w:ascii="Cambria Math" w:hAnsi="Cambria Math"/>
              </w:rPr>
              <m:t>ω</m:t>
            </m:r>
          </m:e>
        </m:d>
      </m:oMath>
      <w:r w:rsidR="002D3A3D">
        <w:t>. The transfer function describes how the wave changes as it propagates, typically defined as a product of terms which act on the frequency-domain spectrum</w:t>
      </w:r>
      <w:r w:rsidR="00281CB1">
        <w:t xml:space="preserve"> </w:t>
      </w:r>
      <m:oMath>
        <m:d>
          <m:dPr>
            <m:ctrlPr>
              <w:rPr>
                <w:rFonts w:ascii="Cambria Math" w:hAnsi="Cambria Math"/>
                <w:i/>
              </w:rPr>
            </m:ctrlPr>
          </m:dPr>
          <m:e>
            <m:r>
              <w:rPr>
                <w:rFonts w:ascii="Cambria Math" w:hAnsi="Cambria Math"/>
              </w:rPr>
              <m:t>ω</m:t>
            </m:r>
          </m:e>
        </m:d>
      </m:oMath>
      <w:r w:rsidR="002D3A3D">
        <w:t xml:space="preserve"> of the signal</w:t>
      </w:r>
      <w:r w:rsidR="00281CB1">
        <w:t xml:space="preserve">, as opposed to the time-domain signal </w:t>
      </w:r>
      <m:oMath>
        <m:d>
          <m:dPr>
            <m:ctrlPr>
              <w:rPr>
                <w:rFonts w:ascii="Cambria Math" w:hAnsi="Cambria Math"/>
                <w:i/>
              </w:rPr>
            </m:ctrlPr>
          </m:dPr>
          <m:e>
            <m:r>
              <w:rPr>
                <w:rFonts w:ascii="Cambria Math" w:hAnsi="Cambria Math"/>
              </w:rPr>
              <m:t>t</m:t>
            </m:r>
          </m:e>
        </m:d>
      </m:oMath>
      <w:r w:rsidR="002D3A3D">
        <w:t>. It is typically defined as</w:t>
      </w:r>
    </w:p>
    <w:p w14:paraId="7C27D30A" w14:textId="413B965B" w:rsidR="002D3A3D" w:rsidRPr="00CD4BDA" w:rsidRDefault="00CD4BDA" w:rsidP="00CD4BDA">
      <w:pPr>
        <w:jc w:val="right"/>
        <w:rPr>
          <w:lang w:val="cs-CZ"/>
        </w:rPr>
      </w:pPr>
      <w:r>
        <w:tab/>
      </w:r>
      <m:oMath>
        <m:r>
          <w:rPr>
            <w:rFonts w:ascii="Cambria Math" w:hAnsi="Cambria Math"/>
          </w:rPr>
          <m:t>H</m:t>
        </m:r>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BX</m:t>
        </m:r>
        <m:d>
          <m:dPr>
            <m:ctrlPr>
              <w:rPr>
                <w:rFonts w:ascii="Cambria Math" w:hAnsi="Cambria Math"/>
                <w:i/>
              </w:rPr>
            </m:ctrlPr>
          </m:dPr>
          <m:e>
            <m:r>
              <w:rPr>
                <w:rFonts w:ascii="Cambria Math" w:hAnsi="Cambria Math"/>
              </w:rPr>
              <m:t>ω</m:t>
            </m:r>
          </m:e>
        </m:d>
        <m:r>
          <m:rPr>
            <m:sty m:val="p"/>
          </m:rPr>
          <w:rPr>
            <w:rFonts w:ascii="Cambria Math" w:hAnsi="Cambria Math"/>
          </w:rPr>
          <m:t>Δ</m:t>
        </m:r>
        <m:d>
          <m:dPr>
            <m:ctrlPr>
              <w:rPr>
                <w:rFonts w:ascii="Cambria Math" w:hAnsi="Cambria Math"/>
                <w:i/>
              </w:rPr>
            </m:ctrlPr>
          </m:dPr>
          <m:e>
            <m:r>
              <w:rPr>
                <w:rFonts w:ascii="Cambria Math" w:hAnsi="Cambria Math"/>
              </w:rPr>
              <m:t>ω</m:t>
            </m:r>
          </m:e>
        </m:d>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ω</m:t>
            </m:r>
          </m:e>
        </m:d>
      </m:oMath>
      <w:r>
        <w:tab/>
      </w:r>
      <w:r>
        <w:tab/>
      </w:r>
      <m:oMath>
        <m:r>
          <w:rPr>
            <w:rFonts w:ascii="Cambria Math" w:hAnsi="Cambria Math"/>
          </w:rPr>
          <m:t>(1)</m:t>
        </m:r>
      </m:oMath>
    </w:p>
    <w:p w14:paraId="4F63B068" w14:textId="1CCB5E4C" w:rsidR="002D3A3D" w:rsidRDefault="002D3A3D" w:rsidP="00D61703">
      <w:r w:rsidRPr="00281CB1">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oMath>
      <w:r w:rsidR="00281CB1" w:rsidRPr="00281CB1">
        <w:t xml:space="preserve"> describe th</w:t>
      </w:r>
      <w:r w:rsidR="00281CB1">
        <w:t xml:space="preserve">e transmitter and receiver transducer characteristics, including effects like directivity, transducer frequency response characteristic; </w:t>
      </w:r>
      <m:oMath>
        <m:r>
          <m:rPr>
            <m:sty m:val="p"/>
          </m:rPr>
          <w:rPr>
            <w:rFonts w:ascii="Cambria Math" w:hAnsi="Cambria Math"/>
          </w:rPr>
          <m:t>Δ</m:t>
        </m:r>
      </m:oMath>
      <w:r w:rsidR="00281CB1">
        <w:t xml:space="preserve"> describes the </w:t>
      </w:r>
      <w:r w:rsidR="00C20F61">
        <w:t xml:space="preserve">time delay of the signal due to propagation; </w:t>
      </w:r>
      <m:oMath>
        <m:r>
          <w:rPr>
            <w:rFonts w:ascii="Cambria Math" w:hAnsi="Cambria Math"/>
          </w:rPr>
          <m:t>B∝</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r>
              <w:rPr>
                <w:rFonts w:ascii="Cambria Math" w:hAnsi="Cambria Math"/>
              </w:rPr>
              <m:t>-1</m:t>
            </m:r>
          </m:sup>
        </m:sSup>
      </m:oMath>
      <w:r w:rsidR="00C20F61">
        <w:t xml:space="preserve"> is the beam spread of the wave; </w:t>
      </w:r>
      <m:oMath>
        <m:r>
          <w:rPr>
            <w:rFonts w:ascii="Cambria Math" w:hAnsi="Cambria Math"/>
          </w:rPr>
          <m:t>X</m:t>
        </m:r>
      </m:oMath>
      <w:r w:rsidR="00EC64D2">
        <w:t xml:space="preserve"> is a coefficient which describes the change in amplitude of the wave from reflection from and transmission through boundaries; </w:t>
      </w:r>
      <w:r w:rsidR="00C20F61">
        <w:t xml:space="preserve">and </w:t>
      </w:r>
      <m:oMath>
        <m:r>
          <w:rPr>
            <w:rFonts w:ascii="Cambria Math" w:hAnsi="Cambria Math"/>
          </w:rPr>
          <m:t>A</m:t>
        </m:r>
      </m:oMath>
      <w:r w:rsidR="00C20F61">
        <w:t xml:space="preserve"> is the attenuation.</w:t>
      </w:r>
    </w:p>
    <w:p w14:paraId="40ED5C08" w14:textId="07621ED6" w:rsidR="00AD5FC9" w:rsidRDefault="00AD5FC9" w:rsidP="00D61703">
      <w:r>
        <w:t xml:space="preserve">The reflection and transmission coefficient </w:t>
      </w:r>
      <m:oMath>
        <m:r>
          <w:rPr>
            <w:rFonts w:ascii="Cambria Math" w:hAnsi="Cambria Math"/>
          </w:rPr>
          <m:t>X</m:t>
        </m:r>
      </m:oMath>
      <w:r>
        <w:t xml:space="preserve"> is the product of the individual reflection and transmission coefficients </w:t>
      </w:r>
      <m:oMath>
        <m:r>
          <w:rPr>
            <w:rFonts w:ascii="Cambria Math" w:hAnsi="Cambria Math"/>
          </w:rPr>
          <m:t>R</m:t>
        </m:r>
      </m:oMath>
      <w:r w:rsidR="00CD4BDA">
        <w:t xml:space="preserve">, </w:t>
      </w:r>
      <m:oMath>
        <m:r>
          <w:rPr>
            <w:rFonts w:ascii="Cambria Math" w:hAnsi="Cambria Math"/>
          </w:rPr>
          <m:t>T</m:t>
        </m:r>
      </m:oMath>
      <w:r w:rsidR="00CD4BDA">
        <w:t xml:space="preserve"> respectively, which can be determined by considering the properties of the wave at a boundary. As both wave amplitude and pressure are continuous at the boundary, these conditions can be combined to define the coefficients as</w:t>
      </w:r>
    </w:p>
    <w:p w14:paraId="5A45B662" w14:textId="04215FAF" w:rsidR="00CD4BDA" w:rsidRDefault="00CD4BDA" w:rsidP="00CD4BDA">
      <w:pPr>
        <w:jc w:val="right"/>
      </w:pPr>
      <w:r>
        <w:tab/>
      </w:r>
      <m:oMath>
        <m:m>
          <m:mPr>
            <m:mcs>
              <m:mc>
                <m:mcPr>
                  <m:count m:val="1"/>
                  <m:mcJc m:val="center"/>
                </m:mcPr>
              </m:mc>
            </m:mcs>
            <m:ctrlPr>
              <w:rPr>
                <w:rFonts w:ascii="Cambria Math" w:hAnsi="Cambria Math"/>
                <w:i/>
              </w:rPr>
            </m:ctrlPr>
          </m:mPr>
          <m:mr>
            <m:e>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mr>
          <m:mr>
            <m:e>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mr>
        </m:m>
      </m:oMath>
      <w:r>
        <w:tab/>
      </w:r>
      <w:r>
        <w:tab/>
      </w:r>
      <m:oMath>
        <m:r>
          <w:rPr>
            <w:rFonts w:ascii="Cambria Math" w:hAnsi="Cambria Math"/>
          </w:rPr>
          <m:t>(2)</m:t>
        </m:r>
      </m:oMath>
    </w:p>
    <w:p w14:paraId="684FD83A" w14:textId="2C9D6136" w:rsidR="00CD4BDA" w:rsidRDefault="00CD4BDA" w:rsidP="00CD4BDA">
      <w:pPr>
        <w:rPr>
          <w:lang w:val="cs-CZ"/>
        </w:rPr>
      </w:pPr>
      <w:r>
        <w:rPr>
          <w:lang w:val="cs-CZ"/>
        </w:rPr>
        <w:t xml:space="preserve">where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i</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r</m:t>
            </m:r>
          </m:sub>
        </m:sSub>
      </m:oMath>
      <w:r>
        <w:rPr>
          <w:lang w:val="cs-CZ"/>
        </w:rPr>
        <w:t xml:space="preserve">, </w:t>
      </w:r>
      <m:oMath>
        <m:sSub>
          <m:sSubPr>
            <m:ctrlPr>
              <w:rPr>
                <w:rFonts w:ascii="Cambria Math" w:hAnsi="Cambria Math"/>
                <w:i/>
                <w:lang w:val="cs-CZ"/>
              </w:rPr>
            </m:ctrlPr>
          </m:sSubPr>
          <m:e>
            <m:r>
              <w:rPr>
                <w:rFonts w:ascii="Cambria Math" w:hAnsi="Cambria Math"/>
                <w:lang w:val="cs-CZ"/>
              </w:rPr>
              <m:t>A</m:t>
            </m:r>
          </m:e>
          <m:sub>
            <m:r>
              <w:rPr>
                <w:rFonts w:ascii="Cambria Math" w:hAnsi="Cambria Math"/>
                <w:lang w:val="cs-CZ"/>
              </w:rPr>
              <m:t>t</m:t>
            </m:r>
          </m:sub>
        </m:sSub>
      </m:oMath>
      <w:r>
        <w:rPr>
          <w:lang w:val="cs-CZ"/>
        </w:rPr>
        <w:t xml:space="preserve"> are the incident, reflected and transmitted amplitudes respectively, and </w:t>
      </w:r>
      <m:oMath>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j</m:t>
            </m:r>
          </m:sub>
        </m:sSub>
      </m:oMath>
      <w:r>
        <w:rPr>
          <w:lang w:val="cs-CZ"/>
        </w:rPr>
        <w:t xml:space="preserve"> is the acoustic impedance of the </w:t>
      </w:r>
      <m:oMath>
        <m:r>
          <w:rPr>
            <w:rFonts w:ascii="Cambria Math" w:hAnsi="Cambria Math"/>
            <w:lang w:val="cs-CZ"/>
          </w:rPr>
          <m:t>j</m:t>
        </m:r>
      </m:oMath>
      <w:r>
        <w:rPr>
          <w:lang w:val="cs-CZ"/>
        </w:rPr>
        <w:t>th medium</w:t>
      </w:r>
      <w:r w:rsidR="00EC5D14">
        <w:rPr>
          <w:lang w:val="cs-CZ"/>
        </w:rPr>
        <w:t xml:space="preserve"> defined as</w:t>
      </w:r>
    </w:p>
    <w:p w14:paraId="22EC2604" w14:textId="6C958773" w:rsidR="00EC5D14" w:rsidRDefault="00EC5D14" w:rsidP="00EC5D14">
      <w:pPr>
        <w:jc w:val="right"/>
        <w:rPr>
          <w:lang w:val="cs-CZ"/>
        </w:rPr>
      </w:pPr>
      <w:r>
        <w:rPr>
          <w:lang w:val="cs-CZ"/>
        </w:rPr>
        <w:tab/>
      </w:r>
      <m:oMath>
        <m:r>
          <w:rPr>
            <w:rFonts w:ascii="Cambria Math" w:hAnsi="Cambria Math"/>
            <w:lang w:val="cs-CZ"/>
          </w:rPr>
          <m:t>z=</m:t>
        </m:r>
        <m:f>
          <m:fPr>
            <m:ctrlPr>
              <w:rPr>
                <w:rFonts w:ascii="Cambria Math" w:hAnsi="Cambria Math"/>
                <w:i/>
                <w:lang w:val="cs-CZ"/>
              </w:rPr>
            </m:ctrlPr>
          </m:fPr>
          <m:num>
            <m:r>
              <w:rPr>
                <w:rFonts w:ascii="Cambria Math" w:hAnsi="Cambria Math"/>
                <w:lang w:val="cs-CZ"/>
              </w:rPr>
              <m:t>p</m:t>
            </m:r>
          </m:num>
          <m:den>
            <m:acc>
              <m:accPr>
                <m:chr m:val="̇"/>
                <m:ctrlPr>
                  <w:rPr>
                    <w:rFonts w:ascii="Cambria Math" w:hAnsi="Cambria Math"/>
                    <w:i/>
                    <w:lang w:val="cs-CZ"/>
                  </w:rPr>
                </m:ctrlPr>
              </m:accPr>
              <m:e>
                <m:r>
                  <w:rPr>
                    <w:rFonts w:ascii="Cambria Math" w:hAnsi="Cambria Math"/>
                    <w:lang w:val="cs-CZ"/>
                  </w:rPr>
                  <m:t>u</m:t>
                </m:r>
              </m:e>
            </m:acc>
          </m:den>
        </m:f>
        <m:r>
          <w:rPr>
            <w:rFonts w:ascii="Cambria Math" w:hAnsi="Cambria Math"/>
            <w:lang w:val="cs-CZ"/>
          </w:rPr>
          <m:t>=ρc</m:t>
        </m:r>
      </m:oMath>
      <w:r>
        <w:rPr>
          <w:lang w:val="cs-CZ"/>
        </w:rPr>
        <w:tab/>
      </w:r>
      <w:r>
        <w:rPr>
          <w:lang w:val="cs-CZ"/>
        </w:rPr>
        <w:tab/>
      </w:r>
      <m:oMath>
        <m:r>
          <w:rPr>
            <w:rFonts w:ascii="Cambria Math" w:hAnsi="Cambria Math"/>
            <w:lang w:val="cs-CZ"/>
          </w:rPr>
          <m:t>(3)</m:t>
        </m:r>
      </m:oMath>
    </w:p>
    <w:p w14:paraId="204A22BF" w14:textId="73C9C60E" w:rsidR="00EC5D14" w:rsidRDefault="00EC5D14" w:rsidP="00EC5D14">
      <w:pPr>
        <w:rPr>
          <w:lang w:val="cs-CZ"/>
        </w:rPr>
      </w:pPr>
      <w:r>
        <w:rPr>
          <w:lang w:val="cs-CZ"/>
        </w:rPr>
        <w:t xml:space="preserve">where </w:t>
      </w:r>
      <m:oMath>
        <m:r>
          <w:rPr>
            <w:rFonts w:ascii="Cambria Math" w:hAnsi="Cambria Math"/>
            <w:lang w:val="cs-CZ"/>
          </w:rPr>
          <m:t>p</m:t>
        </m:r>
      </m:oMath>
      <w:r>
        <w:rPr>
          <w:lang w:val="cs-CZ"/>
        </w:rPr>
        <w:t xml:space="preserve"> is acoustic pressure, </w:t>
      </w:r>
      <m:oMath>
        <m:acc>
          <m:accPr>
            <m:chr m:val="̇"/>
            <m:ctrlPr>
              <w:rPr>
                <w:rFonts w:ascii="Cambria Math" w:hAnsi="Cambria Math"/>
                <w:i/>
                <w:lang w:val="cs-CZ"/>
              </w:rPr>
            </m:ctrlPr>
          </m:accPr>
          <m:e>
            <m:r>
              <w:rPr>
                <w:rFonts w:ascii="Cambria Math" w:hAnsi="Cambria Math"/>
                <w:lang w:val="cs-CZ"/>
              </w:rPr>
              <m:t>u</m:t>
            </m:r>
          </m:e>
        </m:acc>
      </m:oMath>
      <w:r>
        <w:rPr>
          <w:lang w:val="cs-CZ"/>
        </w:rPr>
        <w:t xml:space="preserve"> is particle velocity, </w:t>
      </w:r>
      <m:oMath>
        <m:r>
          <w:rPr>
            <w:rFonts w:ascii="Cambria Math" w:hAnsi="Cambria Math"/>
            <w:lang w:val="cs-CZ"/>
          </w:rPr>
          <m:t>ρ</m:t>
        </m:r>
      </m:oMath>
      <w:r>
        <w:rPr>
          <w:lang w:val="cs-CZ"/>
        </w:rPr>
        <w:t xml:space="preserve"> is the density of the medium and </w:t>
      </w:r>
      <m:oMath>
        <m:r>
          <w:rPr>
            <w:rFonts w:ascii="Cambria Math" w:hAnsi="Cambria Math"/>
            <w:lang w:val="cs-CZ"/>
          </w:rPr>
          <m:t>c</m:t>
        </m:r>
      </m:oMath>
      <w:r>
        <w:rPr>
          <w:lang w:val="cs-CZ"/>
        </w:rPr>
        <w:t xml:space="preserve"> is the wave velocity.</w:t>
      </w:r>
    </w:p>
    <w:p w14:paraId="687720A7" w14:textId="77777777" w:rsidR="009C0CEF" w:rsidRDefault="00C20F61" w:rsidP="009C0CEF">
      <w:pPr>
        <w:rPr>
          <w:lang w:val="cs-CZ"/>
        </w:rPr>
      </w:pPr>
      <w:r>
        <w:t xml:space="preserve">Attenuation is a measure of energy loss through a system, usually due to scattering </w:t>
      </w:r>
      <w:r w:rsidR="008434B9">
        <w:t>and</w:t>
      </w:r>
      <w:r>
        <w:t xml:space="preserve"> absorption [2].</w:t>
      </w:r>
      <w:r w:rsidR="008434B9">
        <w:t xml:space="preserve"> Scattering results from inhomogeneity of the medium, usually from grain boundaries leading to differences in density or wave velocity. Absorption results from the conversion of mechanical sound energy to heat. The resulting loss of energy with propagation distance from both effects is defined by the attenuation coefficient, which is well described by an exponential decay</w:t>
      </w:r>
      <w:r w:rsidR="00EC64D2">
        <w:t xml:space="preserve"> with distance </w:t>
      </w:r>
      <m:oMath>
        <m:r>
          <w:rPr>
            <w:rFonts w:ascii="Cambria Math" w:hAnsi="Cambria Math"/>
          </w:rPr>
          <m:t>d</m:t>
        </m:r>
      </m:oMath>
      <w:r w:rsidR="00EC64D2">
        <w:t xml:space="preserve"> [1]:</w:t>
      </w:r>
    </w:p>
    <w:p w14:paraId="2817A427" w14:textId="0E125341" w:rsidR="00EC64D2" w:rsidRDefault="009C0CEF" w:rsidP="009C0CEF">
      <w:pPr>
        <w:jc w:val="right"/>
      </w:pPr>
      <w:r>
        <w:rPr>
          <w:lang w:val="cs-CZ"/>
        </w:rPr>
        <w:tab/>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d</m:t>
            </m:r>
          </m:sup>
        </m:sSup>
      </m:oMath>
      <w:r>
        <w:rPr>
          <w:lang w:val="cs-CZ"/>
        </w:rPr>
        <w:tab/>
      </w:r>
      <w:r>
        <w:rPr>
          <w:lang w:val="cs-CZ"/>
        </w:rPr>
        <w:tab/>
      </w:r>
      <m:oMath>
        <m:r>
          <w:rPr>
            <w:rFonts w:ascii="Cambria Math" w:hAnsi="Cambria Math"/>
            <w:lang w:val="cs-CZ"/>
          </w:rPr>
          <m:t>(4)</m:t>
        </m:r>
      </m:oMath>
    </w:p>
    <w:p w14:paraId="7CFAF288" w14:textId="6C294119" w:rsidR="00EC64D2" w:rsidRDefault="00EC64D2" w:rsidP="00C20F61"/>
    <w:p w14:paraId="05B3456F" w14:textId="002CFA28" w:rsidR="00683419" w:rsidRDefault="00683419" w:rsidP="00683419">
      <w:pPr>
        <w:pStyle w:val="Heading2"/>
      </w:pPr>
      <w:r>
        <w:t xml:space="preserve">Frequency-dependent </w:t>
      </w:r>
      <w:r w:rsidR="000E1208">
        <w:t>a</w:t>
      </w:r>
      <w:r>
        <w:t xml:space="preserve">ttenuation of </w:t>
      </w:r>
      <w:r w:rsidR="00EE69C5">
        <w:t>P</w:t>
      </w:r>
      <w:r>
        <w:t>erspex</w:t>
      </w:r>
    </w:p>
    <w:p w14:paraId="2E589FCF" w14:textId="38A691BE" w:rsidR="0030064A" w:rsidRDefault="00683419" w:rsidP="0030064A">
      <w:r>
        <w:t>The time-domain signal was obtained from a pulse-echo immersion test on a 7.8mm Perspex plate using a 2.5 MHz transducer</w:t>
      </w:r>
      <w:r w:rsidR="0030064A">
        <w:t>, and is shown in fig 1.</w:t>
      </w:r>
    </w:p>
    <w:p w14:paraId="5B8DA9FE" w14:textId="383FFE18" w:rsidR="0030064A" w:rsidRDefault="00602172" w:rsidP="00AF38E9">
      <w:pPr>
        <w:jc w:val="center"/>
      </w:pPr>
      <w:r>
        <w:rPr>
          <w:noProof/>
        </w:rPr>
        <w:lastRenderedPageBreak/>
        <w:drawing>
          <wp:inline distT="0" distB="0" distL="0" distR="0" wp14:anchorId="23CCBDAE" wp14:editId="410D6589">
            <wp:extent cx="4884824" cy="1693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055" cy="1719712"/>
                    </a:xfrm>
                    <a:prstGeom prst="rect">
                      <a:avLst/>
                    </a:prstGeom>
                    <a:noFill/>
                    <a:ln>
                      <a:noFill/>
                    </a:ln>
                  </pic:spPr>
                </pic:pic>
              </a:graphicData>
            </a:graphic>
          </wp:inline>
        </w:drawing>
      </w:r>
    </w:p>
    <w:p w14:paraId="1C2527DF" w14:textId="3BF2AE79" w:rsidR="0030064A" w:rsidRDefault="0030064A" w:rsidP="0030064A">
      <w:pPr>
        <w:pStyle w:val="FigureCaption"/>
      </w:pPr>
      <w:r>
        <w:t>Fig. 1</w:t>
      </w:r>
      <w:r>
        <w:tab/>
        <w:t>Time-trace obtained from a pulse-echo immersion test on a Perspex plate. Response F is the first reflection from the front of the plate, and B</w:t>
      </w:r>
      <w:r w:rsidRPr="009C0CEF">
        <w:rPr>
          <w:vertAlign w:val="subscript"/>
        </w:rPr>
        <w:t>1</w:t>
      </w:r>
      <w:r>
        <w:t xml:space="preserve"> and B</w:t>
      </w:r>
      <w:r w:rsidRPr="009C0CEF">
        <w:rPr>
          <w:vertAlign w:val="subscript"/>
        </w:rPr>
        <w:t>2</w:t>
      </w:r>
      <w:r>
        <w:t xml:space="preserve"> are subsequent reverberations through the plate from the back of the plate.</w:t>
      </w:r>
      <w:r w:rsidR="00AF38E9">
        <w:t xml:space="preserve"> The envelope of the signal is shown as a dashed blue line, with the threshold shown in red.</w:t>
      </w:r>
    </w:p>
    <w:p w14:paraId="2BD6B78A" w14:textId="1AEEEF94" w:rsidR="009C0CEF" w:rsidRDefault="009C0CEF" w:rsidP="009C0CEF">
      <w:pPr>
        <w:rPr>
          <w:lang w:val="cs-CZ"/>
        </w:rPr>
      </w:pPr>
      <w:r>
        <w:t>The response from each reflection was isolated so that it could be processed independently from the others. This was done using a threshold on the signal, such that any section of data with envelope greater than the threshold (</w:t>
      </w:r>
      <m:oMath>
        <m:r>
          <w:rPr>
            <w:rFonts w:ascii="Cambria Math" w:hAnsi="Cambria Math"/>
          </w:rPr>
          <m:t>0.01×</m:t>
        </m:r>
      </m:oMath>
      <w:r>
        <w:t xml:space="preserve"> maximum envelope voltage) was treated as a single response. These are shown as green bands in fig 1, labelled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respectively. Using the transfer function in equation 1, the spectra of these signals can be approximated by considering the reflection and transmission of the wave through the geometry:</w:t>
      </w:r>
    </w:p>
    <w:p w14:paraId="674BFC27" w14:textId="1C3D8B2E" w:rsidR="009C0CEF" w:rsidRDefault="009C0CEF" w:rsidP="009C0CEF">
      <w:pPr>
        <w:jc w:val="right"/>
      </w:pPr>
      <w:r>
        <w:rPr>
          <w:lang w:val="cs-CZ"/>
        </w:rP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R</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-2α</m:t>
                  </m:r>
                  <m:d>
                    <m:dPr>
                      <m:ctrlPr>
                        <w:rPr>
                          <w:rFonts w:ascii="Cambria Math" w:hAnsi="Cambria Math"/>
                          <w:i/>
                        </w:rPr>
                      </m:ctrlPr>
                    </m:dPr>
                    <m:e>
                      <m:r>
                        <w:rPr>
                          <w:rFonts w:ascii="Cambria Math" w:hAnsi="Cambria Math"/>
                        </w:rPr>
                        <m:t>ω</m:t>
                      </m:r>
                    </m:e>
                  </m:d>
                  <m:r>
                    <w:rPr>
                      <w:rFonts w:ascii="Cambria Math" w:hAnsi="Cambria Math"/>
                    </w:rPr>
                    <m:t>d</m:t>
                  </m:r>
                </m:sup>
              </m:sSup>
            </m:e>
          </m:mr>
          <m:mr>
            <m:e>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=I</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3</m:t>
                  </m:r>
                </m:sup>
              </m:sSubSup>
              <m:sSub>
                <m:sSubPr>
                  <m:ctrlPr>
                    <w:rPr>
                      <w:rFonts w:ascii="Cambria Math" w:hAnsi="Cambria Math"/>
                      <w:i/>
                    </w:rPr>
                  </m:ctrlPr>
                </m:sSubPr>
                <m:e>
                  <m:r>
                    <w:rPr>
                      <w:rFonts w:ascii="Cambria Math" w:hAnsi="Cambria Math"/>
                    </w:rPr>
                    <m:t>T</m:t>
                  </m:r>
                </m:e>
                <m:sub>
                  <m:r>
                    <w:rPr>
                      <w:rFonts w:ascii="Cambria Math" w:hAnsi="Cambria Math"/>
                    </w:rPr>
                    <m:t>21</m:t>
                  </m:r>
                </m:sub>
              </m:sSub>
              <m:sSup>
                <m:sSupPr>
                  <m:ctrlPr>
                    <w:rPr>
                      <w:rFonts w:ascii="Cambria Math" w:hAnsi="Cambria Math"/>
                      <w:i/>
                    </w:rPr>
                  </m:ctrlPr>
                </m:sSupPr>
                <m:e>
                  <m:r>
                    <w:rPr>
                      <w:rFonts w:ascii="Cambria Math" w:hAnsi="Cambria Math"/>
                    </w:rPr>
                    <m:t>e</m:t>
                  </m:r>
                </m:e>
                <m:sup>
                  <m:r>
                    <w:rPr>
                      <w:rFonts w:ascii="Cambria Math" w:hAnsi="Cambria Math"/>
                    </w:rPr>
                    <m:t>-4α</m:t>
                  </m:r>
                  <m:d>
                    <m:dPr>
                      <m:ctrlPr>
                        <w:rPr>
                          <w:rFonts w:ascii="Cambria Math" w:hAnsi="Cambria Math"/>
                          <w:i/>
                        </w:rPr>
                      </m:ctrlPr>
                    </m:dPr>
                    <m:e>
                      <m:r>
                        <w:rPr>
                          <w:rFonts w:ascii="Cambria Math" w:hAnsi="Cambria Math"/>
                        </w:rPr>
                        <m:t>ω</m:t>
                      </m:r>
                    </m:e>
                  </m:d>
                  <m:r>
                    <w:rPr>
                      <w:rFonts w:ascii="Cambria Math" w:hAnsi="Cambria Math"/>
                    </w:rPr>
                    <m:t>d</m:t>
                  </m:r>
                </m:sup>
              </m:sSup>
            </m:e>
          </m:mr>
        </m:m>
      </m:oMath>
      <w:r>
        <w:rPr>
          <w:lang w:val="cs-CZ"/>
        </w:rPr>
        <w:tab/>
      </w:r>
      <w:r>
        <w:rPr>
          <w:lang w:val="cs-CZ"/>
        </w:rPr>
        <w:tab/>
      </w:r>
      <m:oMath>
        <m:r>
          <w:rPr>
            <w:rFonts w:ascii="Cambria Math" w:hAnsi="Cambria Math"/>
            <w:lang w:val="cs-CZ"/>
          </w:rPr>
          <m:t>(5)</m:t>
        </m:r>
      </m:oMath>
    </w:p>
    <w:p w14:paraId="6F2F9F5F" w14:textId="429C6D54" w:rsidR="00852322" w:rsidRDefault="00D1559E" w:rsidP="00852322">
      <w:pPr>
        <w:rPr>
          <w:lang w:val="cs-CZ"/>
        </w:rPr>
      </w:pPr>
      <w:r>
        <w:t>These frequency spectra were calculated using a Fast Fourier Transform, and are plotted in fig 2. T</w:t>
      </w:r>
      <w:r w:rsidR="0057049E">
        <w:t xml:space="preserve">he attenuation coefficient </w:t>
      </w:r>
      <w:r>
        <w:t>was then</w:t>
      </w:r>
      <w:r w:rsidR="0057049E">
        <w:t xml:space="preserve"> obtained by dividing the spectra</w:t>
      </w:r>
      <w:r w:rsidR="00852322">
        <w:t xml:space="preserve"> </w:t>
      </w:r>
      <m:oMath>
        <m:r>
          <w:rPr>
            <w:rFonts w:ascii="Cambria Math" w:hAnsi="Cambria Math"/>
          </w:rPr>
          <m:t>F</m:t>
        </m:r>
      </m:oMath>
      <w:r w:rsidR="00852322">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p>
    <w:p w14:paraId="1101E14C" w14:textId="3DF3D38E" w:rsidR="00852322" w:rsidRDefault="00852322" w:rsidP="00852322">
      <w:pPr>
        <w:jc w:val="right"/>
        <w:rPr>
          <w:lang w:val="cs-CZ"/>
        </w:rPr>
      </w:pPr>
      <w:r>
        <w:rPr>
          <w:lang w:val="cs-CZ"/>
        </w:rPr>
        <w:tab/>
      </w:r>
      <m:oMath>
        <m:r>
          <w:rPr>
            <w:rFonts w:ascii="Cambria Math" w:hAnsi="Cambria Math"/>
          </w:rPr>
          <m:t>⇒α</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2d</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ω</m:t>
                        </m:r>
                      </m:e>
                    </m:d>
                  </m:num>
                  <m:den>
                    <m:r>
                      <w:rPr>
                        <w:rFonts w:ascii="Cambria Math" w:hAnsi="Cambria Math"/>
                      </w:rPr>
                      <m:t>F</m:t>
                    </m:r>
                    <m:d>
                      <m:dPr>
                        <m:ctrlPr>
                          <w:rPr>
                            <w:rFonts w:ascii="Cambria Math" w:hAnsi="Cambria Math"/>
                            <w:i/>
                          </w:rPr>
                        </m:ctrlPr>
                      </m:dPr>
                      <m:e>
                        <m:r>
                          <w:rPr>
                            <w:rFonts w:ascii="Cambria Math" w:hAnsi="Cambria Math"/>
                          </w:rPr>
                          <m:t>ω</m:t>
                        </m:r>
                      </m:e>
                    </m:d>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T</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T</m:t>
                        </m:r>
                      </m:e>
                      <m:sub>
                        <m:r>
                          <w:rPr>
                            <w:rFonts w:ascii="Cambria Math" w:hAnsi="Cambria Math"/>
                          </w:rPr>
                          <m:t>21</m:t>
                        </m:r>
                      </m:sub>
                    </m:sSub>
                  </m:den>
                </m:f>
              </m:e>
            </m:d>
          </m:e>
        </m:func>
      </m:oMath>
      <w:r>
        <w:rPr>
          <w:lang w:val="cs-CZ"/>
        </w:rPr>
        <w:tab/>
      </w:r>
      <w:r>
        <w:rPr>
          <w:lang w:val="cs-CZ"/>
        </w:rPr>
        <w:tab/>
      </w:r>
      <m:oMath>
        <m:r>
          <w:rPr>
            <w:rFonts w:ascii="Cambria Math" w:hAnsi="Cambria Math"/>
            <w:lang w:val="cs-CZ"/>
          </w:rPr>
          <m:t>(6)</m:t>
        </m:r>
      </m:oMath>
    </w:p>
    <w:p w14:paraId="4E07BE29" w14:textId="7FD7B629" w:rsidR="004842E0" w:rsidRDefault="004842E0" w:rsidP="004842E0">
      <w:r>
        <w:rPr>
          <w:lang w:val="cs-CZ"/>
        </w:rPr>
        <w:t>and is plotted in fig 3</w:t>
      </w:r>
      <w:r w:rsidR="00602172">
        <w:rPr>
          <w:lang w:val="cs-CZ"/>
        </w:rPr>
        <w:t>, where transmission and reflections were calculated from equation 2 assuming that the perspex block was immersed in water</w:t>
      </w:r>
      <w:r>
        <w:rPr>
          <w:lang w:val="cs-CZ"/>
        </w:rPr>
        <w:t>.</w:t>
      </w:r>
    </w:p>
    <w:p w14:paraId="3BFE4C12" w14:textId="132E9DBA" w:rsidR="00D1559E" w:rsidRDefault="00D3011E" w:rsidP="00D1559E">
      <w:pPr>
        <w:jc w:val="center"/>
      </w:pPr>
      <w:r>
        <w:rPr>
          <w:noProof/>
        </w:rPr>
        <w:drawing>
          <wp:inline distT="0" distB="0" distL="0" distR="0" wp14:anchorId="5290AC51" wp14:editId="21001EB5">
            <wp:extent cx="5788254" cy="1478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351" r="7275"/>
                    <a:stretch/>
                  </pic:blipFill>
                  <pic:spPr bwMode="auto">
                    <a:xfrm>
                      <a:off x="0" y="0"/>
                      <a:ext cx="5803339" cy="1482796"/>
                    </a:xfrm>
                    <a:prstGeom prst="rect">
                      <a:avLst/>
                    </a:prstGeom>
                    <a:noFill/>
                    <a:ln>
                      <a:noFill/>
                    </a:ln>
                    <a:extLst>
                      <a:ext uri="{53640926-AAD7-44D8-BBD7-CCE9431645EC}">
                        <a14:shadowObscured xmlns:a14="http://schemas.microsoft.com/office/drawing/2010/main"/>
                      </a:ext>
                    </a:extLst>
                  </pic:spPr>
                </pic:pic>
              </a:graphicData>
            </a:graphic>
          </wp:inline>
        </w:drawing>
      </w:r>
    </w:p>
    <w:p w14:paraId="25B92D7A" w14:textId="5364B664" w:rsidR="00D1559E" w:rsidRDefault="00D1559E" w:rsidP="00D1559E">
      <w:pPr>
        <w:pStyle w:val="FigureCaption"/>
      </w:pPr>
      <w:r>
        <w:t>Fig. 2</w:t>
      </w:r>
      <w:r>
        <w:tab/>
        <w:t>Fourier transforms of voltage for each signal in fig 1. Note that only the voltage greater than a threshold (</w:t>
      </w:r>
      <m:oMath>
        <m:r>
          <w:rPr>
            <w:rFonts w:ascii="Cambria Math" w:hAnsi="Cambria Math"/>
          </w:rPr>
          <m:t>0.1×</m:t>
        </m:r>
      </m:oMath>
      <w:r>
        <w:t xml:space="preserve"> maximum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value) has been plotted, such that any frequencies with negligible value are excluded from subsequent calculation.</w:t>
      </w:r>
    </w:p>
    <w:p w14:paraId="67E5E929" w14:textId="1213E932" w:rsidR="004842E0" w:rsidRDefault="00356BB8" w:rsidP="004842E0">
      <w:pPr>
        <w:jc w:val="center"/>
      </w:pPr>
      <w:r>
        <w:rPr>
          <w:noProof/>
        </w:rPr>
        <w:drawing>
          <wp:inline distT="0" distB="0" distL="0" distR="0" wp14:anchorId="6C5D8CA7" wp14:editId="060611AE">
            <wp:extent cx="5161783" cy="2051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62" cy="2067127"/>
                    </a:xfrm>
                    <a:prstGeom prst="rect">
                      <a:avLst/>
                    </a:prstGeom>
                    <a:noFill/>
                    <a:ln>
                      <a:noFill/>
                    </a:ln>
                  </pic:spPr>
                </pic:pic>
              </a:graphicData>
            </a:graphic>
          </wp:inline>
        </w:drawing>
      </w:r>
    </w:p>
    <w:p w14:paraId="7A2EB0B1" w14:textId="500AFA9B" w:rsidR="004842E0" w:rsidRDefault="004842E0" w:rsidP="004842E0">
      <w:pPr>
        <w:pStyle w:val="FigureCaption"/>
      </w:pPr>
      <w:r>
        <w:t>Fig. 3</w:t>
      </w:r>
      <w:r>
        <w:tab/>
        <w:t>Attenuation coefficient</w:t>
      </w:r>
      <w:r w:rsidR="00EE503A">
        <w:t xml:space="preserve"> calculated from fig 2 and equation 6. Note that there is no data available for some frequencies (particularly for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F</m:t>
        </m:r>
      </m:oMath>
      <w:r w:rsidR="00EE503A">
        <w:t xml:space="preserve"> data): this is because these voltages fall below the threshold plotted in fig 2, and thus are excluded from this calculation.</w:t>
      </w:r>
    </w:p>
    <w:p w14:paraId="20173EBB" w14:textId="00138233" w:rsidR="00EE503A" w:rsidRDefault="00EE503A" w:rsidP="00EE503A">
      <w:r>
        <w:lastRenderedPageBreak/>
        <w:t xml:space="preserve">Of particular interest here is that the attenuation calculated from the </w:t>
      </w:r>
      <m:oMath>
        <m:r>
          <w:rPr>
            <w:rFonts w:ascii="Cambria Math" w:hAnsi="Cambria Math"/>
          </w:rPr>
          <m:t>F</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responses </w:t>
      </w:r>
      <w:r w:rsidR="000E1208">
        <w:t xml:space="preserve">(blue circles) </w:t>
      </w:r>
      <w:r>
        <w:t xml:space="preserve">is close to a monotonously increasing </w:t>
      </w:r>
      <w:r w:rsidR="002E07F0">
        <w:t xml:space="preserve">function [3, 4]. There are some local extreme points at around </w:t>
      </w:r>
      <m:oMath>
        <m:r>
          <w:rPr>
            <w:rFonts w:ascii="Cambria Math" w:hAnsi="Cambria Math"/>
          </w:rPr>
          <m:t xml:space="preserve">f=0.5, 4 </m:t>
        </m:r>
        <m:r>
          <m:rPr>
            <m:nor/>
          </m:rPr>
          <w:rPr>
            <w:rFonts w:ascii="Cambria Math" w:hAnsi="Cambria Math"/>
          </w:rPr>
          <m:t>MHz</m:t>
        </m:r>
      </m:oMath>
      <w:r w:rsidR="002E07F0">
        <w:t xml:space="preserve">, contradicting this behaviour. As these points are close to the </w:t>
      </w:r>
      <w:r w:rsidR="000E1208">
        <w:t>edges</w:t>
      </w:r>
      <w:r w:rsidR="002E07F0">
        <w:t xml:space="preserve">, this suggests that the threshold </w:t>
      </w:r>
      <w:r w:rsidR="000E1208">
        <w:t xml:space="preserve">used on the frequency spectra was not large enough. This is further supported by the fact that the attenuation plot calculated from the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(orange circles) and the </w:t>
      </w:r>
      <m:oMath>
        <m:r>
          <w:rPr>
            <w:rFonts w:ascii="Cambria Math" w:hAnsi="Cambria Math"/>
          </w:rPr>
          <m:t xml:space="preserve">F, </m:t>
        </m:r>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(yellow circles) responses are not monotonously increasing, and instead show single large maxima points. The main cause of this is that the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0E1208">
        <w:t xml:space="preserve"> spectrum in fig 2 is very small with respect to the other spectra, suggesting that this may fall below the value of the threshold which would be required to accurately achieve a monotonously increasing function.</w:t>
      </w:r>
    </w:p>
    <w:p w14:paraId="07767C47" w14:textId="57988F6E" w:rsidR="002A7D83" w:rsidRDefault="002A7D83" w:rsidP="00EE503A">
      <w:r>
        <w:t xml:space="preserve">Note also that this analysis has assumed that the only difference between the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responses is the reflection coefficient and attenuation, but does not take into account the beam spreading of the wave as it passes through the</w:t>
      </w:r>
      <w:r w:rsidR="00554EE2">
        <w:t xml:space="preserve"> medium. The beam spreading term </w:t>
      </w:r>
      <m:oMath>
        <m:r>
          <w:rPr>
            <w:rFonts w:ascii="Cambria Math" w:hAnsi="Cambria Math"/>
          </w:rPr>
          <m:t>B</m:t>
        </m:r>
      </m:oMath>
      <w:r w:rsidR="00554EE2">
        <w:t xml:space="preserve"> in the transfer function (equation 1) is proportional to </w:t>
      </w:r>
      <m:oMath>
        <m:sSup>
          <m:sSupPr>
            <m:ctrlPr>
              <w:rPr>
                <w:rFonts w:ascii="Cambria Math" w:hAnsi="Cambria Math"/>
                <w:i/>
              </w:rPr>
            </m:ctrlPr>
          </m:sSupPr>
          <m:e>
            <m:rad>
              <m:radPr>
                <m:degHide m:val="1"/>
                <m:ctrlPr>
                  <w:rPr>
                    <w:rFonts w:ascii="Cambria Math" w:hAnsi="Cambria Math"/>
                    <w:i/>
                  </w:rPr>
                </m:ctrlPr>
              </m:radPr>
              <m:deg/>
              <m:e>
                <m:r>
                  <w:rPr>
                    <w:rFonts w:ascii="Cambria Math" w:hAnsi="Cambria Math"/>
                  </w:rPr>
                  <m:t>r</m:t>
                </m:r>
              </m:e>
            </m:ra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w:r w:rsidR="00554EE2">
        <w:t xml:space="preserve"> where </w:t>
      </w:r>
      <m:oMath>
        <m:r>
          <w:rPr>
            <w:rFonts w:ascii="Cambria Math" w:hAnsi="Cambria Math"/>
          </w:rPr>
          <m:t>r</m:t>
        </m:r>
      </m:oMath>
      <w:r w:rsidR="00554EE2">
        <w:t xml:space="preserve"> is the virtual distance the wave travels through the medium [5]. Virtual distance is defined as distinct from real distance due to changes in wave mode as it reflects from the geometry. In this configuration, the virtual distance will be equal to the real distance as there are no changes in wave mode.</w:t>
      </w:r>
    </w:p>
    <w:p w14:paraId="12C34F3F" w14:textId="280C2A62" w:rsidR="003C35E5" w:rsidRDefault="003C35E5" w:rsidP="00EE503A">
      <w:r>
        <w:t xml:space="preserve">The beam spreading term in this experiment cannot be fully accounted for due to the immersion configuration: the standoff of the probe from the Perspex plate has not been defined. If the immersion fluid is assumed to be water, the standoff can be calculated (assuming that the transducer is normal to the plane of the plate) from the leading edge of response </w:t>
      </w:r>
      <m:oMath>
        <m:r>
          <w:rPr>
            <w:rFonts w:ascii="Cambria Math" w:hAnsi="Cambria Math"/>
          </w:rPr>
          <m:t>F</m:t>
        </m:r>
      </m:oMath>
      <w:r>
        <w:t xml:space="preserve"> (</w:t>
      </w:r>
      <m:oMath>
        <m:r>
          <w:rPr>
            <w:rFonts w:ascii="Cambria Math" w:hAnsi="Cambria Math"/>
          </w:rPr>
          <m:t>t=65.9</m:t>
        </m:r>
        <m:r>
          <m:rPr>
            <m:nor/>
          </m:rPr>
          <w:rPr>
            <w:rFonts w:ascii="Cambria Math" w:hAnsi="Cambria Math"/>
          </w:rPr>
          <m:t>μs</m:t>
        </m:r>
      </m:oMath>
      <w:r>
        <w:t xml:space="preserve">) to be </w:t>
      </w:r>
      <m:oMath>
        <m:r>
          <w:rPr>
            <w:rFonts w:ascii="Cambria Math" w:hAnsi="Cambria Math"/>
          </w:rPr>
          <m:t>49.4</m:t>
        </m:r>
        <m:r>
          <m:rPr>
            <m:nor/>
          </m:rPr>
          <w:rPr>
            <w:rFonts w:ascii="Cambria Math" w:hAnsi="Cambria Math"/>
          </w:rPr>
          <m:t>mm</m:t>
        </m:r>
      </m:oMath>
      <w:r w:rsidR="00C546E2">
        <w:t xml:space="preserve">. Using this as the standoff, the beam spread can now be included in the calculation for attenuation by multiplying the logarithm argument by the ratio of beam spreads </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B1</m:t>
            </m:r>
          </m:sub>
        </m:sSub>
      </m:oMath>
      <w:r w:rsidR="00C546E2">
        <w:t xml:space="preserve"> in equation 6. A calculation of attenuation including beam spreading has been plotted in fig 4.</w:t>
      </w:r>
    </w:p>
    <w:p w14:paraId="3CA65C76" w14:textId="77777777" w:rsidR="00C546E2" w:rsidRDefault="00C546E2" w:rsidP="00C546E2">
      <w:pPr>
        <w:jc w:val="center"/>
      </w:pPr>
      <w:r>
        <w:rPr>
          <w:noProof/>
        </w:rPr>
        <w:drawing>
          <wp:inline distT="0" distB="0" distL="0" distR="0" wp14:anchorId="51CFDF9D" wp14:editId="284B1CDC">
            <wp:extent cx="5634629" cy="2019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051" cy="2030178"/>
                    </a:xfrm>
                    <a:prstGeom prst="rect">
                      <a:avLst/>
                    </a:prstGeom>
                    <a:noFill/>
                    <a:ln>
                      <a:noFill/>
                    </a:ln>
                  </pic:spPr>
                </pic:pic>
              </a:graphicData>
            </a:graphic>
          </wp:inline>
        </w:drawing>
      </w:r>
    </w:p>
    <w:p w14:paraId="5535F9BA" w14:textId="52AECE6B" w:rsidR="00C546E2" w:rsidRDefault="00C546E2" w:rsidP="00C546E2">
      <w:pPr>
        <w:pStyle w:val="FigureCaption"/>
      </w:pPr>
      <w:r>
        <w:t>Fig. 4</w:t>
      </w:r>
      <w:r>
        <w:tab/>
        <w:t>Calculation of attenuation coefficient</w:t>
      </w:r>
      <w:r w:rsidR="005B57B0">
        <w:t xml:space="preserve"> from the </w:t>
      </w:r>
      <m:oMath>
        <m:r>
          <w:rPr>
            <w:rFonts w:ascii="Cambria Math" w:hAnsi="Cambria Math"/>
          </w:rPr>
          <m:t>F</m:t>
        </m:r>
      </m:oMath>
      <w:r w:rsidR="005B57B0">
        <w:t xml:space="preserve"> and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5B57B0">
        <w:t xml:space="preserve"> responses, both including beam spreading and not for comparison. Note that the data not including beam spreading is identical to the data presented in fig 3.</w:t>
      </w:r>
    </w:p>
    <w:p w14:paraId="75C2A779" w14:textId="2E40AC33" w:rsidR="00C546E2" w:rsidRDefault="005B57B0" w:rsidP="005B57B0">
      <w:r>
        <w:t xml:space="preserve">It is clear from this plot that the inclusion of beam spreading in the calculation for attenuation only makes </w:t>
      </w:r>
      <m:oMath>
        <m:r>
          <w:rPr>
            <w:rFonts w:ascii="Cambria Math" w:hAnsi="Cambria Math"/>
          </w:rPr>
          <m:t>~5%</m:t>
        </m:r>
      </m:oMath>
      <w:r>
        <w:t xml:space="preserve"> difference to the overall value of attenuation. Further, as beam spreading is independent of frequency, it makes no difference to the shape of the curve, and thus not including beam spreading in the calculation is a valid approximation to make.</w:t>
      </w:r>
    </w:p>
    <w:p w14:paraId="62F8B081" w14:textId="799839AC" w:rsidR="000E1208" w:rsidRDefault="000E1208" w:rsidP="00EE503A"/>
    <w:p w14:paraId="5FE98281" w14:textId="0631062D" w:rsidR="000E1208" w:rsidRDefault="000E1208" w:rsidP="000E1208">
      <w:pPr>
        <w:pStyle w:val="Heading2"/>
      </w:pPr>
      <w:r>
        <w:t>Frequency-dependent reflection coefficient from an adhesive joint</w:t>
      </w:r>
    </w:p>
    <w:p w14:paraId="21C6AF43" w14:textId="174BF8E0" w:rsidR="000E1208" w:rsidRDefault="00602172" w:rsidP="000E1208">
      <w:r>
        <w:t>Two time-domain signals were obtained in a pulse-echo immersion experiment using a 10 MHz transducer</w:t>
      </w:r>
      <w:r w:rsidR="00356BB8">
        <w:t xml:space="preserve">. This data was filtered using a Hanning window on the frequency spectra, centred on the frequency of the transducer: this data is shown in fig </w:t>
      </w:r>
      <w:r w:rsidR="005B57B0">
        <w:t>5</w:t>
      </w:r>
      <w:r w:rsidR="00356BB8">
        <w:t>.</w:t>
      </w:r>
    </w:p>
    <w:p w14:paraId="516FF830" w14:textId="77777777" w:rsidR="005B57B0" w:rsidRDefault="005B57B0" w:rsidP="005B57B0">
      <w:pPr>
        <w:rPr>
          <w:lang w:val="cs-CZ"/>
        </w:rPr>
      </w:pPr>
      <w:r>
        <w:t xml:space="preserve">In order to identify the reflection coefficient of the adhesive joint, the response corresponding to the first reflection from the back of the 10.5 mm plate was isolated in both time-traces using thresholding identical to the previous attenuation calculation: the response of interest is located at </w:t>
      </w:r>
      <m:oMath>
        <m:r>
          <w:rPr>
            <w:rFonts w:ascii="Cambria Math" w:hAnsi="Cambria Math"/>
          </w:rPr>
          <m:t>t≅60μ</m:t>
        </m:r>
        <m:r>
          <m:rPr>
            <m:nor/>
          </m:rPr>
          <w:rPr>
            <w:rFonts w:ascii="Cambria Math" w:hAnsi="Cambria Math"/>
          </w:rPr>
          <m:t>s</m:t>
        </m:r>
      </m:oMath>
      <w:r>
        <w:t>. By considering the reflection and transmission of the wave through the geometry, the frequency spectra of these responses can be written as</w:t>
      </w:r>
    </w:p>
    <w:p w14:paraId="7CD694A7" w14:textId="77777777" w:rsidR="005B57B0" w:rsidRPr="00973EB9" w:rsidRDefault="005B57B0" w:rsidP="005B57B0">
      <w:pPr>
        <w:jc w:val="right"/>
        <w:rPr>
          <w:lang w:val="cs-CZ"/>
        </w:rPr>
      </w:pPr>
      <w:r>
        <w:rPr>
          <w:lang w:val="cs-CZ"/>
        </w:rPr>
        <w:tab/>
      </w:r>
      <m:oMath>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ON</m:t>
                  </m:r>
                </m:sup>
              </m:sSubSup>
              <m:sSub>
                <m:sSubPr>
                  <m:ctrlPr>
                    <w:rPr>
                      <w:rFonts w:ascii="Cambria Math" w:hAnsi="Cambria Math"/>
                      <w:i/>
                    </w:rPr>
                  </m:ctrlPr>
                </m:sSubPr>
                <m:e>
                  <m:r>
                    <w:rPr>
                      <w:rFonts w:ascii="Cambria Math" w:hAnsi="Cambria Math"/>
                    </w:rPr>
                    <m:t>T</m:t>
                  </m:r>
                </m:e>
                <m:sub>
                  <m:r>
                    <w:rPr>
                      <w:rFonts w:ascii="Cambria Math" w:hAnsi="Cambria Math"/>
                    </w:rPr>
                    <m:t>21</m:t>
                  </m:r>
                </m:sub>
              </m:sSub>
            </m:e>
          </m:mr>
          <m:mr>
            <m:e>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r>
                <w:rPr>
                  <w:rFonts w:ascii="Cambria Math" w:hAnsi="Cambria Math"/>
                </w:rPr>
                <m:t xml:space="preserve">=I(ω) </m:t>
              </m:r>
              <m:sSub>
                <m:sSubPr>
                  <m:ctrlPr>
                    <w:rPr>
                      <w:rFonts w:ascii="Cambria Math" w:hAnsi="Cambria Math"/>
                      <w:i/>
                    </w:rPr>
                  </m:ctrlPr>
                </m:sSubPr>
                <m:e>
                  <m:r>
                    <w:rPr>
                      <w:rFonts w:ascii="Cambria Math" w:hAnsi="Cambria Math"/>
                    </w:rPr>
                    <m:t>T</m:t>
                  </m:r>
                </m:e>
                <m:sub>
                  <m:r>
                    <w:rPr>
                      <w:rFonts w:ascii="Cambria Math" w:hAnsi="Cambria Math"/>
                    </w:rPr>
                    <m:t>12</m:t>
                  </m:r>
                </m:sub>
              </m:sSub>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sSub>
                <m:sSubPr>
                  <m:ctrlPr>
                    <w:rPr>
                      <w:rFonts w:ascii="Cambria Math" w:hAnsi="Cambria Math"/>
                      <w:i/>
                    </w:rPr>
                  </m:ctrlPr>
                </m:sSubPr>
                <m:e>
                  <m:r>
                    <w:rPr>
                      <w:rFonts w:ascii="Cambria Math" w:hAnsi="Cambria Math"/>
                    </w:rPr>
                    <m:t>T</m:t>
                  </m:r>
                </m:e>
                <m:sub>
                  <m:r>
                    <w:rPr>
                      <w:rFonts w:ascii="Cambria Math" w:hAnsi="Cambria Math"/>
                    </w:rPr>
                    <m:t>21</m:t>
                  </m:r>
                </m:sub>
              </m:sSub>
            </m:e>
          </m:mr>
        </m:m>
      </m:oMath>
      <w:r>
        <w:rPr>
          <w:lang w:val="cs-CZ"/>
        </w:rPr>
        <w:tab/>
      </w:r>
      <w:r>
        <w:rPr>
          <w:lang w:val="cs-CZ"/>
        </w:rPr>
        <w:tab/>
      </w:r>
      <m:oMath>
        <m:r>
          <w:rPr>
            <w:rFonts w:ascii="Cambria Math" w:hAnsi="Cambria Math"/>
            <w:lang w:val="cs-CZ"/>
          </w:rPr>
          <m:t>(6)</m:t>
        </m:r>
      </m:oMath>
    </w:p>
    <w:p w14:paraId="4F11BD15" w14:textId="77777777" w:rsidR="005B57B0" w:rsidRPr="00973EB9" w:rsidRDefault="005B57B0" w:rsidP="005B57B0">
      <w:pPr>
        <w:jc w:val="right"/>
        <w:rPr>
          <w:lang w:val="cs-CZ"/>
        </w:rPr>
      </w:pPr>
      <w:r>
        <w:rPr>
          <w:lang w:val="cs-CZ"/>
        </w:rPr>
        <w:tab/>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ON</m:t>
            </m:r>
          </m:sup>
        </m:sSubSup>
        <m:r>
          <w:rPr>
            <w:rFonts w:ascii="Cambria Math" w:hAnsi="Cambria Math"/>
          </w:rPr>
          <m:t>(ω)</m:t>
        </m:r>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f>
          <m:fPr>
            <m:ctrlPr>
              <w:rPr>
                <w:rFonts w:ascii="Cambria Math" w:hAnsi="Cambria Math"/>
                <w:i/>
                <w:lang w:val="cs-CZ"/>
              </w:rPr>
            </m:ctrlPr>
          </m:fPr>
          <m:num>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ON</m:t>
                </m:r>
              </m:sup>
            </m:sSubSup>
            <m:r>
              <w:rPr>
                <w:rFonts w:ascii="Cambria Math" w:hAnsi="Cambria Math"/>
              </w:rPr>
              <m:t>(ω)</m:t>
            </m:r>
          </m:num>
          <m:den>
            <m:sSubSup>
              <m:sSubSupPr>
                <m:ctrlPr>
                  <w:rPr>
                    <w:rFonts w:ascii="Cambria Math" w:hAnsi="Cambria Math"/>
                    <w:i/>
                    <w:lang w:val="cs-CZ"/>
                  </w:rPr>
                </m:ctrlPr>
              </m:sSubSupPr>
              <m:e>
                <m:r>
                  <w:rPr>
                    <w:rFonts w:ascii="Cambria Math" w:hAnsi="Cambria Math"/>
                    <w:lang w:val="cs-CZ"/>
                  </w:rPr>
                  <m:t>B</m:t>
                </m:r>
              </m:e>
              <m:sub>
                <m:r>
                  <w:rPr>
                    <w:rFonts w:ascii="Cambria Math" w:hAnsi="Cambria Math"/>
                    <w:lang w:val="cs-CZ"/>
                  </w:rPr>
                  <m:t>1</m:t>
                </m:r>
              </m:sub>
              <m:sup>
                <m:r>
                  <m:rPr>
                    <m:nor/>
                  </m:rPr>
                  <w:rPr>
                    <w:rFonts w:ascii="Cambria Math" w:hAnsi="Cambria Math"/>
                    <w:lang w:val="cs-CZ"/>
                  </w:rPr>
                  <m:t>OFF</m:t>
                </m:r>
              </m:sup>
            </m:sSubSup>
            <m:r>
              <w:rPr>
                <w:rFonts w:ascii="Cambria Math" w:hAnsi="Cambria Math"/>
              </w:rPr>
              <m:t>(ω)</m:t>
            </m:r>
          </m:den>
        </m:f>
      </m:oMath>
      <w:r>
        <w:rPr>
          <w:lang w:val="cs-CZ"/>
        </w:rPr>
        <w:tab/>
      </w:r>
      <w:r>
        <w:rPr>
          <w:lang w:val="cs-CZ"/>
        </w:rPr>
        <w:tab/>
      </w:r>
      <m:oMath>
        <m:r>
          <w:rPr>
            <w:rFonts w:ascii="Cambria Math" w:hAnsi="Cambria Math"/>
            <w:lang w:val="cs-CZ"/>
          </w:rPr>
          <m:t>(7)</m:t>
        </m:r>
      </m:oMath>
    </w:p>
    <w:p w14:paraId="58975595" w14:textId="77777777" w:rsidR="005B57B0" w:rsidRPr="005B57B0" w:rsidRDefault="005B57B0" w:rsidP="000E1208">
      <w:pPr>
        <w:rPr>
          <w:lang w:val="cs-CZ"/>
        </w:rPr>
      </w:pPr>
    </w:p>
    <w:p w14:paraId="11CA0838" w14:textId="5E96911E" w:rsidR="00115DEE" w:rsidRDefault="00F971D4" w:rsidP="00115DEE">
      <w:pPr>
        <w:jc w:val="center"/>
      </w:pPr>
      <w:r>
        <w:rPr>
          <w:noProof/>
        </w:rPr>
        <w:lastRenderedPageBreak/>
        <w:drawing>
          <wp:inline distT="0" distB="0" distL="0" distR="0" wp14:anchorId="26A21539" wp14:editId="6EE19178">
            <wp:extent cx="6114415" cy="259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2592070"/>
                    </a:xfrm>
                    <a:prstGeom prst="rect">
                      <a:avLst/>
                    </a:prstGeom>
                    <a:noFill/>
                    <a:ln>
                      <a:noFill/>
                    </a:ln>
                  </pic:spPr>
                </pic:pic>
              </a:graphicData>
            </a:graphic>
          </wp:inline>
        </w:drawing>
      </w:r>
    </w:p>
    <w:p w14:paraId="0EAA0059" w14:textId="0891F1A2" w:rsidR="00115DEE" w:rsidRDefault="00115DEE" w:rsidP="00115DEE">
      <w:pPr>
        <w:pStyle w:val="FigureCaption"/>
      </w:pPr>
      <w:r>
        <w:t xml:space="preserve">Fig. </w:t>
      </w:r>
      <w:r w:rsidR="005B57B0">
        <w:t>5</w:t>
      </w:r>
      <w:r>
        <w:tab/>
        <w:t>Voltage time</w:t>
      </w:r>
      <w:r w:rsidR="002A7D83">
        <w:t>-</w:t>
      </w:r>
      <w:r>
        <w:t xml:space="preserve">traces from the immersion setup. </w:t>
      </w:r>
      <w:r w:rsidR="00F152A3">
        <w:t>(a) Time-trace</w:t>
      </w:r>
      <w:r>
        <w:t xml:space="preserve"> taken when the transducer was positioned over a 10.5mm aluminium plate bonded to an 8mm aluminium plate with some adhesive of negligible thickness. </w:t>
      </w:r>
      <w:r w:rsidR="00F152A3">
        <w:t>Subscript “ON” used for future reference. (b) Time-trace</w:t>
      </w:r>
      <w:r>
        <w:t xml:space="preserve"> taken over an unbonded region of the </w:t>
      </w:r>
      <w:r w:rsidR="00F152A3">
        <w:t xml:space="preserve">10.5mm </w:t>
      </w:r>
      <w:r>
        <w:t>plate.</w:t>
      </w:r>
      <w:r w:rsidR="00F152A3">
        <w:t xml:space="preserve"> Subscript “OFF” used for future reference.</w:t>
      </w:r>
    </w:p>
    <w:p w14:paraId="0F939A6D" w14:textId="6F6F28CB" w:rsidR="00973EB9" w:rsidRDefault="006223E7" w:rsidP="00115DEE">
      <w:pPr>
        <w:rPr>
          <w:lang w:val="cs-CZ"/>
        </w:rPr>
      </w:pPr>
      <w:r>
        <w:rPr>
          <w:lang w:val="cs-CZ"/>
        </w:rPr>
        <w:t xml:space="preserve">The spectra are plotted in fig </w:t>
      </w:r>
      <w:r w:rsidR="005B57B0">
        <w:rPr>
          <w:lang w:val="cs-CZ"/>
        </w:rPr>
        <w:t>6</w:t>
      </w:r>
      <w:r>
        <w:rPr>
          <w:lang w:val="cs-CZ"/>
        </w:rPr>
        <w:t xml:space="preserve">a. By calculating the value of </w:t>
      </w:r>
      <m:oMath>
        <m:sSubSup>
          <m:sSubSupPr>
            <m:ctrlPr>
              <w:rPr>
                <w:rFonts w:ascii="Cambria Math" w:hAnsi="Cambria Math"/>
                <w:i/>
                <w:lang w:val="cs-CZ"/>
              </w:rPr>
            </m:ctrlPr>
          </m:sSubSupPr>
          <m:e>
            <m:r>
              <w:rPr>
                <w:rFonts w:ascii="Cambria Math" w:hAnsi="Cambria Math"/>
                <w:lang w:val="cs-CZ"/>
              </w:rPr>
              <m:t>R</m:t>
            </m:r>
          </m:e>
          <m:sub>
            <m:r>
              <w:rPr>
                <w:rFonts w:ascii="Cambria Math" w:hAnsi="Cambria Math"/>
                <w:lang w:val="cs-CZ"/>
              </w:rPr>
              <m:t>21</m:t>
            </m:r>
          </m:sub>
          <m:sup>
            <m:r>
              <m:rPr>
                <m:nor/>
              </m:rPr>
              <w:rPr>
                <w:rFonts w:ascii="Cambria Math" w:hAnsi="Cambria Math"/>
                <w:lang w:val="cs-CZ"/>
              </w:rPr>
              <m:t>OFF</m:t>
            </m:r>
          </m:sup>
        </m:sSubSup>
      </m:oMath>
      <w:r>
        <w:rPr>
          <w:lang w:val="cs-CZ"/>
        </w:rPr>
        <w:t xml:space="preserve"> for the aluminium-to-water interface as 0.838 and multiplying this by the ratio of the frequency spectra, the frequency-dependent reflection coefficient of the adhesive joint was calculated: this is shown in fig </w:t>
      </w:r>
      <w:r w:rsidR="005B57B0">
        <w:rPr>
          <w:lang w:val="cs-CZ"/>
        </w:rPr>
        <w:t>6</w:t>
      </w:r>
      <w:r>
        <w:rPr>
          <w:lang w:val="cs-CZ"/>
        </w:rPr>
        <w:t>b.</w:t>
      </w:r>
    </w:p>
    <w:p w14:paraId="7E76B1D4" w14:textId="0CA824DE" w:rsidR="006223E7" w:rsidRDefault="006223E7" w:rsidP="00115DEE">
      <w:pPr>
        <w:rPr>
          <w:lang w:val="cs-CZ"/>
        </w:rPr>
      </w:pPr>
      <w:r>
        <w:rPr>
          <w:lang w:val="cs-CZ"/>
        </w:rPr>
        <w:t xml:space="preserve">Of particular interest in this plot is the minimum value at frequency </w:t>
      </w:r>
      <m:oMath>
        <m:r>
          <w:rPr>
            <w:rFonts w:ascii="Cambria Math" w:hAnsi="Cambria Math"/>
            <w:lang w:val="cs-CZ"/>
          </w:rPr>
          <m:t xml:space="preserve">f≅9 </m:t>
        </m:r>
        <m:r>
          <m:rPr>
            <m:nor/>
          </m:rPr>
          <w:rPr>
            <w:rFonts w:ascii="Cambria Math" w:hAnsi="Cambria Math"/>
            <w:lang w:val="cs-CZ"/>
          </w:rPr>
          <m:t>MHz</m:t>
        </m:r>
      </m:oMath>
      <w:r w:rsidR="00E03233">
        <w:rPr>
          <w:lang w:val="cs-CZ"/>
        </w:rPr>
        <w:t>.</w:t>
      </w:r>
      <w:r w:rsidR="006F0872">
        <w:rPr>
          <w:lang w:val="cs-CZ"/>
        </w:rPr>
        <w:t xml:space="preserve"> From the definition of the reflection coefficient in equation 2, this suggests that at this frequency the numerator is minimised – in other words, the acoustic impedances of the aluminium and the adhesive are the most similar to one another. Away from this extreme point, the reflection coefficient tends towards </w:t>
      </w:r>
      <m:oMath>
        <m:r>
          <w:rPr>
            <w:rFonts w:ascii="Cambria Math" w:hAnsi="Cambria Math"/>
            <w:lang w:val="cs-CZ"/>
          </w:rPr>
          <m:t>1</m:t>
        </m:r>
      </m:oMath>
      <w:r w:rsidR="00D3011E">
        <w:rPr>
          <w:lang w:val="cs-CZ"/>
        </w:rPr>
        <w:t>, implying that the acoustic impedance of aluminium dominates over the impedance of the adhesive.</w:t>
      </w:r>
    </w:p>
    <w:p w14:paraId="554C85DB" w14:textId="77777777" w:rsidR="00E03233" w:rsidRDefault="00E03233" w:rsidP="00E03233">
      <w:pPr>
        <w:jc w:val="center"/>
      </w:pPr>
      <w:r>
        <w:rPr>
          <w:noProof/>
          <w:lang w:val="cs-CZ"/>
        </w:rPr>
        <w:drawing>
          <wp:inline distT="0" distB="0" distL="0" distR="0" wp14:anchorId="67C8EAE9" wp14:editId="3B0EEA87">
            <wp:extent cx="5732890" cy="2069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224" cy="2078861"/>
                    </a:xfrm>
                    <a:prstGeom prst="rect">
                      <a:avLst/>
                    </a:prstGeom>
                    <a:noFill/>
                    <a:ln>
                      <a:noFill/>
                    </a:ln>
                  </pic:spPr>
                </pic:pic>
              </a:graphicData>
            </a:graphic>
          </wp:inline>
        </w:drawing>
      </w:r>
    </w:p>
    <w:p w14:paraId="73B7F520" w14:textId="4E7A3322" w:rsidR="00E03233" w:rsidRDefault="00E03233" w:rsidP="00E03233">
      <w:pPr>
        <w:pStyle w:val="FigureCaption"/>
      </w:pPr>
      <w:r>
        <w:t xml:space="preserve">Fig. </w:t>
      </w:r>
      <w:r w:rsidR="005B57B0">
        <w:t>6</w:t>
      </w:r>
      <w:r>
        <w:tab/>
        <w:t xml:space="preserve">(a) Frequency spectra for the bonded (blue) and unbonded (black) plate. The threshold plotted here (all data below which is excluded from subsequent calculation) is </w:t>
      </w:r>
      <m:oMath>
        <m:r>
          <w:rPr>
            <w:rFonts w:ascii="Cambria Math" w:hAnsi="Cambria Math"/>
          </w:rPr>
          <m:t>0.01×</m:t>
        </m:r>
      </m:oMath>
      <w:r>
        <w:t xml:space="preserve"> maximum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d>
          <m:dPr>
            <m:ctrlPr>
              <w:rPr>
                <w:rFonts w:ascii="Cambria Math" w:hAnsi="Cambria Math"/>
                <w:i/>
              </w:rPr>
            </m:ctrlPr>
          </m:dPr>
          <m:e>
            <m:r>
              <w:rPr>
                <w:rFonts w:ascii="Cambria Math" w:hAnsi="Cambria Math"/>
              </w:rPr>
              <m:t>ω</m:t>
            </m:r>
          </m:e>
        </m:d>
      </m:oMath>
      <w:r>
        <w:t xml:space="preserve"> value. (b) Reflection coefficient calculated by multiplying </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m:rPr>
                <m:nor/>
              </m:rPr>
              <w:rPr>
                <w:rFonts w:ascii="Cambria Math" w:hAnsi="Cambria Math"/>
              </w:rPr>
              <m:t>OFF</m:t>
            </m:r>
          </m:sup>
        </m:sSubSup>
      </m:oMath>
      <w:r>
        <w:t xml:space="preserve"> by the ratio of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ON</m:t>
            </m:r>
          </m:sup>
        </m:sSubSup>
      </m:oMath>
      <w:r>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m:rPr>
                <m:nor/>
              </m:rPr>
              <w:rPr>
                <w:rFonts w:ascii="Cambria Math" w:hAnsi="Cambria Math"/>
              </w:rPr>
              <m:t>OFF</m:t>
            </m:r>
          </m:sup>
        </m:sSubSup>
      </m:oMath>
      <w:r>
        <w:t>.</w:t>
      </w:r>
    </w:p>
    <w:p w14:paraId="0B5953BF" w14:textId="299B1498" w:rsidR="006223E7" w:rsidRDefault="006223E7" w:rsidP="00D3011E"/>
    <w:p w14:paraId="3D71CAAF" w14:textId="2D7FD07D" w:rsidR="00D3011E" w:rsidRDefault="00D3011E" w:rsidP="00D3011E">
      <w:pPr>
        <w:pStyle w:val="Heading2"/>
      </w:pPr>
      <w:r>
        <w:t>Automated time-domain thickness measurement</w:t>
      </w:r>
    </w:p>
    <w:p w14:paraId="1B6E0C60" w14:textId="7DDEB5CE" w:rsidR="00D3011E" w:rsidRPr="00D3011E" w:rsidRDefault="00F152A3" w:rsidP="00D3011E">
      <w:r>
        <w:t>A B-scan was taken in a pulse-echo immersion configuration on a large steel bearing casing with a 5 MHz transducer</w:t>
      </w:r>
      <w:r w:rsidR="00C408F7">
        <w:t xml:space="preserve">. This data was filtered with a Hanning window centred at the transducer frequency, and has been plotted in fig </w:t>
      </w:r>
      <w:r w:rsidR="005B57B0">
        <w:t>7</w:t>
      </w:r>
      <w:r w:rsidR="00C408F7">
        <w:t>.</w:t>
      </w:r>
    </w:p>
    <w:p w14:paraId="4428BCFA" w14:textId="77777777" w:rsidR="00FD5DD4" w:rsidRDefault="00C408F7" w:rsidP="00FD5DD4">
      <w:pPr>
        <w:jc w:val="center"/>
      </w:pPr>
      <w:r>
        <w:rPr>
          <w:noProof/>
        </w:rPr>
        <w:lastRenderedPageBreak/>
        <w:drawing>
          <wp:inline distT="0" distB="0" distL="0" distR="0" wp14:anchorId="7D2F5920" wp14:editId="7F178419">
            <wp:extent cx="6114415" cy="159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inline>
        </w:drawing>
      </w:r>
    </w:p>
    <w:p w14:paraId="69E68B20" w14:textId="4661DF24" w:rsidR="00FD5DD4" w:rsidRDefault="00FD5DD4" w:rsidP="00FD5DD4">
      <w:pPr>
        <w:pStyle w:val="FigureCaption"/>
      </w:pPr>
      <w:r>
        <w:t xml:space="preserve">Fig. </w:t>
      </w:r>
      <w:r w:rsidR="005B57B0">
        <w:t>7</w:t>
      </w:r>
      <w:r>
        <w:tab/>
        <w:t>B-scan taken in immersion configuration of a steel bearing casing. Absolute voltage is plotted here as a function of time and position.</w:t>
      </w:r>
    </w:p>
    <w:p w14:paraId="35E55506" w14:textId="0E45A61A" w:rsidR="00852322" w:rsidRDefault="00FD5DD4" w:rsidP="00FD5DD4">
      <w:r>
        <w:t>In order to extract the thickness of the bearing case from this scan, the leading edge of the response at each position was determined using the same thresholding method used in previous parts, providing the time</w:t>
      </w:r>
      <w:r w:rsidR="00DC68E0">
        <w:t>-</w:t>
      </w:r>
      <w:r>
        <w:t>of</w:t>
      </w:r>
      <w:r w:rsidR="00DC68E0">
        <w:t>-</w:t>
      </w:r>
      <w:r>
        <w:t xml:space="preserve">flight </w:t>
      </w:r>
      <w:r w:rsidR="00F74498">
        <w:t xml:space="preserve">(ToF) </w:t>
      </w:r>
      <w:r>
        <w:t xml:space="preserve">of the wave as it passed through the geometry and reflected from each surface. A threshold of </w:t>
      </w:r>
      <m:oMath>
        <m:r>
          <w:rPr>
            <w:rFonts w:ascii="Cambria Math" w:hAnsi="Cambria Math"/>
          </w:rPr>
          <m:t>0.005×</m:t>
        </m:r>
      </m:oMath>
      <w:r>
        <w:t xml:space="preserve"> maximum signal voltage was used to do this.</w:t>
      </w:r>
      <w:r w:rsidR="00F74498">
        <w:t xml:space="preserve"> After obtaining the ToF data, the thickness of the bearing was obtained simply by multiplying by the wave speed in the material. The wave was assumed to be longitudinal, which in steel has a wave speed of </w:t>
      </w:r>
      <m:oMath>
        <m:r>
          <w:rPr>
            <w:rFonts w:ascii="Cambria Math" w:hAnsi="Cambria Math"/>
          </w:rPr>
          <m:t xml:space="preserve">5900.0 </m:t>
        </m:r>
        <m:sSup>
          <m:sSupPr>
            <m:ctrlPr>
              <w:rPr>
                <w:rFonts w:ascii="Cambria Math" w:hAnsi="Cambria Math"/>
                <w:i/>
              </w:rPr>
            </m:ctrlPr>
          </m:sSupPr>
          <m:e>
            <m:r>
              <m:rPr>
                <m:nor/>
              </m:rPr>
              <w:rPr>
                <w:rFonts w:ascii="Cambria Math" w:hAnsi="Cambria Math"/>
              </w:rPr>
              <m:t>ms</m:t>
            </m:r>
          </m:e>
          <m:sup>
            <m:r>
              <w:rPr>
                <w:rFonts w:ascii="Cambria Math" w:hAnsi="Cambria Math"/>
              </w:rPr>
              <m:t>-1</m:t>
            </m:r>
          </m:sup>
        </m:sSup>
      </m:oMath>
      <w:r w:rsidR="00F74498">
        <w:t>.</w:t>
      </w:r>
      <w:r w:rsidR="00554EE2">
        <w:t xml:space="preserve"> The thickness as a function of transducer position is plotted in fig </w:t>
      </w:r>
      <w:r w:rsidR="005B57B0">
        <w:t>8</w:t>
      </w:r>
      <w:r w:rsidR="00554EE2">
        <w:t>.</w:t>
      </w:r>
    </w:p>
    <w:p w14:paraId="09600154" w14:textId="77777777" w:rsidR="00F74498" w:rsidRDefault="003126A0" w:rsidP="00F74498">
      <w:pPr>
        <w:jc w:val="center"/>
      </w:pPr>
      <w:r>
        <w:rPr>
          <w:noProof/>
        </w:rPr>
        <w:drawing>
          <wp:inline distT="0" distB="0" distL="0" distR="0" wp14:anchorId="332CE1B3" wp14:editId="75DD177A">
            <wp:extent cx="6114415" cy="167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4415" cy="1670050"/>
                    </a:xfrm>
                    <a:prstGeom prst="rect">
                      <a:avLst/>
                    </a:prstGeom>
                    <a:noFill/>
                    <a:ln>
                      <a:noFill/>
                    </a:ln>
                  </pic:spPr>
                </pic:pic>
              </a:graphicData>
            </a:graphic>
          </wp:inline>
        </w:drawing>
      </w:r>
    </w:p>
    <w:p w14:paraId="431FB767" w14:textId="5C981D74" w:rsidR="00F74498" w:rsidRDefault="00F74498" w:rsidP="00F74498">
      <w:pPr>
        <w:pStyle w:val="FigureCaption"/>
      </w:pPr>
      <w:r>
        <w:t xml:space="preserve">Fig. </w:t>
      </w:r>
      <w:r w:rsidR="005B57B0">
        <w:t>8</w:t>
      </w:r>
      <w:r>
        <w:tab/>
        <w:t xml:space="preserve">Thickness of the bearing calculated from the B-scan in fig </w:t>
      </w:r>
      <w:r w:rsidR="005B57B0">
        <w:t>7</w:t>
      </w:r>
      <w:r>
        <w:t xml:space="preserve">. This has a good agreement with the known maximum thickness of </w:t>
      </w:r>
      <m:oMath>
        <m:r>
          <w:rPr>
            <w:rFonts w:ascii="Cambria Math" w:hAnsi="Cambria Math"/>
          </w:rPr>
          <m:t>55</m:t>
        </m:r>
        <m:r>
          <m:rPr>
            <m:nor/>
          </m:rPr>
          <w:rPr>
            <w:rFonts w:ascii="Cambria Math" w:hAnsi="Cambria Math"/>
          </w:rPr>
          <m:t>mm</m:t>
        </m:r>
      </m:oMath>
      <w:r>
        <w:t xml:space="preserve">. The thickness of the bearing at transducer position </w:t>
      </w:r>
      <m:oMath>
        <m:r>
          <w:rPr>
            <w:rFonts w:ascii="Cambria Math" w:hAnsi="Cambria Math"/>
          </w:rPr>
          <m:t>x=125</m:t>
        </m:r>
        <m:r>
          <m:rPr>
            <m:nor/>
          </m:rPr>
          <w:rPr>
            <w:rFonts w:ascii="Cambria Math" w:hAnsi="Cambria Math"/>
          </w:rPr>
          <m:t>mm</m:t>
        </m:r>
      </m:oMath>
      <w:r>
        <w:t xml:space="preserve"> is annotated as </w:t>
      </w:r>
      <m:oMath>
        <m:r>
          <w:rPr>
            <w:rFonts w:ascii="Cambria Math" w:hAnsi="Cambria Math"/>
          </w:rPr>
          <m:t>47.6</m:t>
        </m:r>
        <m:r>
          <m:rPr>
            <m:nor/>
          </m:rPr>
          <w:rPr>
            <w:rFonts w:ascii="Cambria Math" w:hAnsi="Cambria Math"/>
          </w:rPr>
          <m:t>m</m:t>
        </m:r>
        <m:r>
          <m:rPr>
            <m:nor/>
          </m:rPr>
          <w:rPr>
            <w:rFonts w:ascii="Cambria Math" w:hAnsi="Cambria Math"/>
          </w:rPr>
          <m:t>m</m:t>
        </m:r>
      </m:oMath>
      <w:r>
        <w:t>.</w:t>
      </w:r>
    </w:p>
    <w:p w14:paraId="453E00A9" w14:textId="15D15A07" w:rsidR="00115DEE" w:rsidRDefault="00061F53" w:rsidP="00F161C3">
      <w:r>
        <w:t xml:space="preserve">This thickness plot shows a good agreement with the provided dimensions of the geometry of the bearing casing: the maximum thickness of the component is specified to be </w:t>
      </w:r>
      <m:oMath>
        <m:r>
          <w:rPr>
            <w:rFonts w:ascii="Cambria Math" w:hAnsi="Cambria Math"/>
          </w:rPr>
          <m:t>55</m:t>
        </m:r>
        <m:r>
          <m:rPr>
            <m:nor/>
          </m:rPr>
          <w:rPr>
            <w:rFonts w:ascii="Cambria Math" w:hAnsi="Cambria Math"/>
          </w:rPr>
          <m:t>mm</m:t>
        </m:r>
      </m:oMath>
      <w:r>
        <w:t xml:space="preserve">. It can be seen here that the region </w:t>
      </w:r>
      <m:oMath>
        <m:r>
          <w:rPr>
            <w:rFonts w:ascii="Cambria Math" w:hAnsi="Cambria Math"/>
          </w:rPr>
          <m:t>162</m:t>
        </m:r>
        <m:r>
          <m:rPr>
            <m:nor/>
          </m:rPr>
          <w:rPr>
            <w:rFonts w:ascii="Cambria Math" w:hAnsi="Cambria Math"/>
          </w:rPr>
          <m:t>mm</m:t>
        </m:r>
        <m:r>
          <w:rPr>
            <w:rFonts w:ascii="Cambria Math" w:hAnsi="Cambria Math"/>
          </w:rPr>
          <m:t>&lt;x&lt;182</m:t>
        </m:r>
        <m:r>
          <m:rPr>
            <m:nor/>
          </m:rPr>
          <w:rPr>
            <w:rFonts w:ascii="Cambria Math" w:hAnsi="Cambria Math"/>
          </w:rPr>
          <m:t>mm</m:t>
        </m:r>
      </m:oMath>
      <w:r>
        <w:t xml:space="preserve"> has a good agreement with this value, with the average maximum thickness being </w:t>
      </w:r>
      <m:oMath>
        <m:r>
          <w:rPr>
            <w:rFonts w:ascii="Cambria Math" w:hAnsi="Cambria Math"/>
          </w:rPr>
          <m:t>54.7</m:t>
        </m:r>
        <m:r>
          <m:rPr>
            <m:nor/>
          </m:rPr>
          <w:rPr>
            <w:rFonts w:ascii="Cambria Math" w:hAnsi="Cambria Math"/>
          </w:rPr>
          <m:t>mm</m:t>
        </m:r>
      </m:oMath>
      <w:r>
        <w:t xml:space="preserve"> in this region of transducer position. In addition, the thickness of the bearing at the transducer position </w:t>
      </w:r>
      <m:oMath>
        <m:r>
          <w:rPr>
            <w:rFonts w:ascii="Cambria Math" w:hAnsi="Cambria Math"/>
          </w:rPr>
          <m:t>x=125</m:t>
        </m:r>
        <m:r>
          <m:rPr>
            <m:nor/>
          </m:rPr>
          <w:rPr>
            <w:rFonts w:ascii="Cambria Math" w:hAnsi="Cambria Math"/>
          </w:rPr>
          <m:t>mm</m:t>
        </m:r>
      </m:oMath>
      <w:r>
        <w:t xml:space="preserve"> was found by linear interpolation to be </w:t>
      </w:r>
      <m:oMath>
        <m:r>
          <w:rPr>
            <w:rFonts w:ascii="Cambria Math" w:hAnsi="Cambria Math"/>
          </w:rPr>
          <m:t>47.6</m:t>
        </m:r>
        <m:r>
          <m:rPr>
            <m:nor/>
          </m:rPr>
          <w:rPr>
            <w:rFonts w:ascii="Cambria Math" w:hAnsi="Cambria Math"/>
          </w:rPr>
          <m:t>mm</m:t>
        </m:r>
      </m:oMath>
      <w:r>
        <w:t>.</w:t>
      </w:r>
    </w:p>
    <w:p w14:paraId="1B776954" w14:textId="4F108A7D" w:rsidR="00F161C3" w:rsidRDefault="00F161C3" w:rsidP="00F161C3"/>
    <w:p w14:paraId="489DC87C" w14:textId="6EFD7B24" w:rsidR="00F161C3" w:rsidRDefault="00F161C3" w:rsidP="00F161C3">
      <w:pPr>
        <w:pStyle w:val="Heading2"/>
      </w:pPr>
      <w:r>
        <w:t>Conclusion</w:t>
      </w:r>
    </w:p>
    <w:p w14:paraId="0D6A15EF" w14:textId="07971579" w:rsidR="00F161C3" w:rsidRDefault="00F161C3" w:rsidP="00F161C3">
      <w:r>
        <w:t xml:space="preserve">The attenuation of Perspex was found by analysing the frequency-domain of the signal obtained from an acoustic wave, and comparing each resonance of the wave as it passed through the medium. In particular, the attenuation was found to be close to a monotonously increasing function when comparing the front wall reflection with the first back wall reflection. Despite this, it showed a significant deviation from the attenuation of Perspex as it is reported in the literature. Additionally, the attenuation measured by comparing subsequent reflections of the wave proved an even poorer model, showing maximum points at around </w:t>
      </w:r>
      <m:oMath>
        <m:r>
          <w:rPr>
            <w:rFonts w:ascii="Cambria Math" w:hAnsi="Cambria Math"/>
          </w:rPr>
          <m:t>f</m:t>
        </m:r>
        <m:r>
          <w:rPr>
            <w:rFonts w:ascii="Cambria Math" w:hAnsi="Cambria Math"/>
          </w:rPr>
          <m:t>≅</m:t>
        </m:r>
        <m:r>
          <w:rPr>
            <w:rFonts w:ascii="Cambria Math" w:hAnsi="Cambria Math"/>
          </w:rPr>
          <m:t>2</m:t>
        </m:r>
        <m:r>
          <m:rPr>
            <m:nor/>
          </m:rPr>
          <w:rPr>
            <w:rFonts w:ascii="Cambria Math" w:hAnsi="Cambria Math"/>
          </w:rPr>
          <m:t>MHz</m:t>
        </m:r>
      </m:oMath>
      <w:r>
        <w:t xml:space="preserve">. The reason for this is likely due to </w:t>
      </w:r>
      <w:r w:rsidR="00734CAC">
        <w:t>the magnitude of response of the higher-order resonances being too low, and thus it only proved a good model of attenuation close to the centre frequency of the transducer.</w:t>
      </w:r>
    </w:p>
    <w:p w14:paraId="465BC43C" w14:textId="4203285D" w:rsidR="00734CAC" w:rsidRPr="00F161C3" w:rsidRDefault="00734CAC" w:rsidP="00F161C3">
      <w:r>
        <w:t xml:space="preserve">Additionally, the reflection coefficient of an adhesive joint was measured, and in particular was found to have a minimum at </w:t>
      </w:r>
      <m:oMath>
        <m:r>
          <w:rPr>
            <w:rFonts w:ascii="Cambria Math" w:hAnsi="Cambria Math"/>
          </w:rPr>
          <m:t>f≅9</m:t>
        </m:r>
        <m:r>
          <m:rPr>
            <m:nor/>
          </m:rPr>
          <w:rPr>
            <w:rFonts w:ascii="Cambria Math" w:hAnsi="Cambria Math"/>
          </w:rPr>
          <m:t>MHz</m:t>
        </m:r>
      </m:oMath>
      <w:r>
        <w:t>. The thickness of a bearing casing was measured from a B-scan, where a good agreement was found with the specified geometry of the component.</w:t>
      </w:r>
    </w:p>
    <w:p w14:paraId="3A7B33C4" w14:textId="0E3048C9" w:rsidR="00F161C3" w:rsidRDefault="00F161C3" w:rsidP="00541ABD">
      <w:pPr>
        <w:pStyle w:val="Heading2"/>
      </w:pPr>
    </w:p>
    <w:p w14:paraId="6D65080E" w14:textId="57F2F466" w:rsidR="00734CAC" w:rsidRDefault="00734CAC" w:rsidP="00734CAC"/>
    <w:p w14:paraId="1E96DBE0" w14:textId="77777777" w:rsidR="00734CAC" w:rsidRPr="00734CAC" w:rsidRDefault="00734CAC" w:rsidP="00734CAC"/>
    <w:p w14:paraId="1638A43D" w14:textId="6DC85BEB" w:rsidR="00DC478C" w:rsidRDefault="00DC478C" w:rsidP="00541ABD">
      <w:pPr>
        <w:pStyle w:val="Heading2"/>
      </w:pPr>
      <w:r>
        <w:lastRenderedPageBreak/>
        <w:t>References</w:t>
      </w:r>
    </w:p>
    <w:p w14:paraId="728EB16A" w14:textId="77777777" w:rsidR="00C5525D" w:rsidRPr="002E07F0" w:rsidRDefault="00391C76" w:rsidP="00C5525D">
      <w:pPr>
        <w:pStyle w:val="Reference"/>
        <w:numPr>
          <w:ilvl w:val="0"/>
          <w:numId w:val="18"/>
        </w:numPr>
      </w:pPr>
      <w:proofErr w:type="spellStart"/>
      <w:r>
        <w:t>Velichko</w:t>
      </w:r>
      <w:proofErr w:type="spellEnd"/>
      <w:r>
        <w:t xml:space="preserve">, A., “The Frequency </w:t>
      </w:r>
      <w:r w:rsidRPr="002E07F0">
        <w:t xml:space="preserve">Domain”, </w:t>
      </w:r>
      <w:r w:rsidRPr="002E07F0">
        <w:rPr>
          <w:i/>
          <w:iCs/>
        </w:rPr>
        <w:t>Ultrasonic ND</w:t>
      </w:r>
      <w:r w:rsidR="002D3A3D" w:rsidRPr="002E07F0">
        <w:rPr>
          <w:i/>
          <w:iCs/>
        </w:rPr>
        <w:t>T</w:t>
      </w:r>
      <w:r w:rsidR="002D3A3D" w:rsidRPr="002E07F0">
        <w:t>, 29 Mar 2021, University of Bristol. Lecture.</w:t>
      </w:r>
    </w:p>
    <w:p w14:paraId="7241F7AC" w14:textId="062983A0" w:rsidR="00C5525D" w:rsidRPr="002E07F0" w:rsidRDefault="00C5525D" w:rsidP="00C5525D">
      <w:pPr>
        <w:pStyle w:val="Reference"/>
        <w:numPr>
          <w:ilvl w:val="0"/>
          <w:numId w:val="18"/>
        </w:numPr>
        <w:ind w:left="709" w:hanging="349"/>
      </w:pPr>
      <w:proofErr w:type="spellStart"/>
      <w:r w:rsidRPr="002E07F0">
        <w:t>Krautkrämer</w:t>
      </w:r>
      <w:proofErr w:type="spellEnd"/>
      <w:r w:rsidRPr="002E07F0">
        <w:t xml:space="preserve">, J., &amp; </w:t>
      </w:r>
      <w:proofErr w:type="spellStart"/>
      <w:r w:rsidRPr="002E07F0">
        <w:t>Krautkrämer</w:t>
      </w:r>
      <w:proofErr w:type="spellEnd"/>
      <w:r w:rsidRPr="002E07F0">
        <w:t xml:space="preserve">, H. (1990). </w:t>
      </w:r>
      <w:r w:rsidR="008434B9" w:rsidRPr="002E07F0">
        <w:t>Attenuation of Ultrasonic Waves in Solids</w:t>
      </w:r>
      <w:r w:rsidRPr="002E07F0">
        <w:t xml:space="preserve">. In Ultrasonic </w:t>
      </w:r>
      <w:r w:rsidR="008434B9" w:rsidRPr="002E07F0">
        <w:t>T</w:t>
      </w:r>
      <w:r w:rsidRPr="002E07F0">
        <w:t xml:space="preserve">esting of </w:t>
      </w:r>
      <w:r w:rsidR="008434B9" w:rsidRPr="002E07F0">
        <w:t>M</w:t>
      </w:r>
      <w:r w:rsidRPr="002E07F0">
        <w:t>aterials (pp. 108-116). Berlin: Springer.</w:t>
      </w:r>
    </w:p>
    <w:p w14:paraId="077B8F43" w14:textId="03E0968A" w:rsidR="00C20F61" w:rsidRPr="002E07F0" w:rsidRDefault="002E07F0" w:rsidP="002E07F0">
      <w:pPr>
        <w:pStyle w:val="Reference"/>
        <w:numPr>
          <w:ilvl w:val="0"/>
          <w:numId w:val="18"/>
        </w:numPr>
        <w:ind w:left="709" w:hanging="349"/>
      </w:pPr>
      <w:r w:rsidRPr="002E07F0">
        <w:t>O’Donnell, M., Jaynes, E. T. and Miller, J. G., “</w:t>
      </w:r>
      <w:proofErr w:type="spellStart"/>
      <w:r w:rsidRPr="002E07F0">
        <w:t>Kramers-Kronig</w:t>
      </w:r>
      <w:proofErr w:type="spellEnd"/>
      <w:r w:rsidRPr="002E07F0">
        <w:t xml:space="preserve"> relationship between ultrasonic attenuation and phase velocity”, </w:t>
      </w:r>
      <w:proofErr w:type="spellStart"/>
      <w:r w:rsidRPr="002E07F0">
        <w:rPr>
          <w:i/>
          <w:iCs/>
        </w:rPr>
        <w:t>Acoust</w:t>
      </w:r>
      <w:proofErr w:type="spellEnd"/>
      <w:r w:rsidRPr="002E07F0">
        <w:rPr>
          <w:i/>
          <w:iCs/>
        </w:rPr>
        <w:t>. Soc. Am.</w:t>
      </w:r>
      <w:r w:rsidRPr="002E07F0">
        <w:t xml:space="preserve">, </w:t>
      </w:r>
      <w:r w:rsidRPr="002E07F0">
        <w:rPr>
          <w:b/>
          <w:bCs/>
        </w:rPr>
        <w:t>69</w:t>
      </w:r>
      <w:r w:rsidRPr="002E07F0">
        <w:t>, pp. 696-701, 1981.</w:t>
      </w:r>
    </w:p>
    <w:p w14:paraId="59FBCF59" w14:textId="4D238D87" w:rsidR="002E07F0" w:rsidRDefault="002E07F0" w:rsidP="002E07F0">
      <w:pPr>
        <w:pStyle w:val="Reference"/>
        <w:numPr>
          <w:ilvl w:val="0"/>
          <w:numId w:val="18"/>
        </w:numPr>
        <w:ind w:left="709" w:hanging="349"/>
      </w:pPr>
      <w:proofErr w:type="spellStart"/>
      <w:r w:rsidRPr="002E07F0">
        <w:t>Zellouf</w:t>
      </w:r>
      <w:proofErr w:type="spellEnd"/>
      <w:r w:rsidRPr="002E07F0">
        <w:t xml:space="preserve">, D., </w:t>
      </w:r>
      <w:proofErr w:type="spellStart"/>
      <w:r w:rsidRPr="002E07F0">
        <w:t>Jayet</w:t>
      </w:r>
      <w:proofErr w:type="spellEnd"/>
      <w:r w:rsidRPr="002E07F0">
        <w:t xml:space="preserve">, Y., Saint-Pierre, N., </w:t>
      </w:r>
      <w:proofErr w:type="spellStart"/>
      <w:r w:rsidRPr="002E07F0">
        <w:t>Tatibouët</w:t>
      </w:r>
      <w:proofErr w:type="spellEnd"/>
      <w:r w:rsidRPr="002E07F0">
        <w:t xml:space="preserve">, J., and </w:t>
      </w:r>
      <w:proofErr w:type="spellStart"/>
      <w:r w:rsidRPr="002E07F0">
        <w:t>Baboux</w:t>
      </w:r>
      <w:proofErr w:type="spellEnd"/>
      <w:r w:rsidRPr="002E07F0">
        <w:t>, J. C.,</w:t>
      </w:r>
      <w:r>
        <w:t xml:space="preserve"> “Ultrasonic spectroscopy in polymeric materials. Applications of the </w:t>
      </w:r>
      <w:proofErr w:type="spellStart"/>
      <w:r>
        <w:t>Kramers-Kronig</w:t>
      </w:r>
      <w:proofErr w:type="spellEnd"/>
      <w:r>
        <w:t xml:space="preserve"> relations”, </w:t>
      </w:r>
      <w:r>
        <w:rPr>
          <w:i/>
          <w:iCs/>
        </w:rPr>
        <w:t>J. Appl. Phys.</w:t>
      </w:r>
      <w:r>
        <w:t xml:space="preserve"> </w:t>
      </w:r>
      <w:r>
        <w:rPr>
          <w:b/>
          <w:bCs/>
        </w:rPr>
        <w:t>80</w:t>
      </w:r>
      <w:r>
        <w:t>(5), pp. 2728-2732, 1996.</w:t>
      </w:r>
    </w:p>
    <w:p w14:paraId="67F94543" w14:textId="30A32270" w:rsidR="00F161C3" w:rsidRPr="00F2499E" w:rsidRDefault="00554EE2" w:rsidP="00F161C3">
      <w:pPr>
        <w:pStyle w:val="Reference"/>
        <w:numPr>
          <w:ilvl w:val="0"/>
          <w:numId w:val="18"/>
        </w:numPr>
        <w:ind w:left="709" w:hanging="349"/>
      </w:pPr>
      <w:proofErr w:type="spellStart"/>
      <w:r>
        <w:t>Budyn</w:t>
      </w:r>
      <w:proofErr w:type="spellEnd"/>
      <w:r>
        <w:t xml:space="preserve">, N., Bevan, R. L. T., Zhang, J., Croxford, A. J. and Wilcox, P. D., "A Model for Multiview Ultrasonic Array Inspection of Small Two-Dimensional Defects," </w:t>
      </w:r>
      <w:r>
        <w:rPr>
          <w:rStyle w:val="Emphasis"/>
        </w:rPr>
        <w:t>IEEE Transactions on Ultrasonics, Ferroelectrics, and Frequency Control</w:t>
      </w:r>
      <w:r>
        <w:t xml:space="preserve">, </w:t>
      </w:r>
      <w:r w:rsidR="003C35E5" w:rsidRPr="003C35E5">
        <w:rPr>
          <w:b/>
          <w:bCs/>
        </w:rPr>
        <w:t>66</w:t>
      </w:r>
      <w:r w:rsidR="003C35E5">
        <w:t>(</w:t>
      </w:r>
      <w:r w:rsidRPr="003C35E5">
        <w:t>6</w:t>
      </w:r>
      <w:r w:rsidR="003C35E5">
        <w:t>)</w:t>
      </w:r>
      <w:r>
        <w:t>, pp. 1129-1139, 2019</w:t>
      </w:r>
      <w:r w:rsidR="003C35E5">
        <w:t>.</w:t>
      </w:r>
    </w:p>
    <w:p w14:paraId="5DE0282A" w14:textId="1C7DECA8" w:rsidR="00F2499E" w:rsidRDefault="00F2499E" w:rsidP="00F2499E"/>
    <w:p w14:paraId="25EC9910" w14:textId="70DD7240" w:rsidR="00734CAC" w:rsidRDefault="00734CAC" w:rsidP="00734CAC">
      <w:pPr>
        <w:pStyle w:val="Heading2"/>
      </w:pPr>
      <w:r w:rsidRPr="00734CAC">
        <w:t xml:space="preserve">Appendix A: </w:t>
      </w:r>
      <w:proofErr w:type="spellStart"/>
      <w:r w:rsidRPr="00734CAC">
        <w:t>Matlab</w:t>
      </w:r>
      <w:proofErr w:type="spellEnd"/>
      <w:r w:rsidRPr="00734CAC">
        <w:t xml:space="preserve"> code (3a Frequency-dep</w:t>
      </w:r>
      <w:r>
        <w:t>endent attenuation of Perspex from amplitude spectrum)</w:t>
      </w:r>
    </w:p>
    <w:p w14:paraId="0F2C897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3AA2F77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18FD856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50F27D3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1BB139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disp</w:t>
      </w:r>
      <w:proofErr w:type="spellEnd"/>
      <w:r>
        <w:rPr>
          <w:rFonts w:ascii="Courier New" w:hAnsi="Courier New" w:cs="Courier New"/>
          <w:color w:val="000000"/>
          <w:lang w:eastAsia="en-GB"/>
        </w:rPr>
        <w:t>(</w:t>
      </w:r>
      <w:r>
        <w:rPr>
          <w:rFonts w:ascii="Courier New" w:hAnsi="Courier New" w:cs="Courier New"/>
          <w:color w:val="AA04F9"/>
          <w:lang w:eastAsia="en-GB"/>
        </w:rPr>
        <w:t xml:space="preserve">'Frequency dependent attenuation of </w:t>
      </w:r>
      <w:proofErr w:type="spellStart"/>
      <w:r>
        <w:rPr>
          <w:rFonts w:ascii="Courier New" w:hAnsi="Courier New" w:cs="Courier New"/>
          <w:color w:val="AA04F9"/>
          <w:lang w:eastAsia="en-GB"/>
        </w:rPr>
        <w:t>perspex</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028009"/>
          <w:lang w:eastAsia="en-GB"/>
        </w:rPr>
        <w:t>%display the title</w:t>
      </w:r>
    </w:p>
    <w:p w14:paraId="00EBEC9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75E10B9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%INPUTS</w:t>
      </w:r>
    </w:p>
    <w:p w14:paraId="5585A3E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EE4AE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0ABC8CA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rho_perspex</w:t>
      </w:r>
      <w:proofErr w:type="spellEnd"/>
      <w:r>
        <w:rPr>
          <w:rFonts w:ascii="Courier New" w:hAnsi="Courier New" w:cs="Courier New"/>
          <w:color w:val="000000"/>
          <w:lang w:eastAsia="en-GB"/>
        </w:rPr>
        <w:t xml:space="preserve"> = 1180.0;</w:t>
      </w:r>
    </w:p>
    <w:p w14:paraId="7E6C015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1.2;</w:t>
      </w:r>
    </w:p>
    <w:p w14:paraId="107C32F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7BB626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c_l_perspex</w:t>
      </w:r>
      <w:proofErr w:type="spellEnd"/>
      <w:r>
        <w:rPr>
          <w:rFonts w:ascii="Courier New" w:hAnsi="Courier New" w:cs="Courier New"/>
          <w:color w:val="000000"/>
          <w:lang w:eastAsia="en-GB"/>
        </w:rPr>
        <w:t xml:space="preserve"> = 2730.0;</w:t>
      </w:r>
    </w:p>
    <w:p w14:paraId="3ABBDAB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53C3A17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 xml:space="preserve"> = 330.0;</w:t>
      </w:r>
    </w:p>
    <w:p w14:paraId="1316F28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26409A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 = 7.8e-3;</w:t>
      </w:r>
    </w:p>
    <w:p w14:paraId="02D2296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8A113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%file name</w:t>
      </w:r>
    </w:p>
    <w:p w14:paraId="72C3D79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 xml:space="preserve"> = </w:t>
      </w:r>
      <w:r>
        <w:rPr>
          <w:rFonts w:ascii="Courier New" w:hAnsi="Courier New" w:cs="Courier New"/>
          <w:color w:val="AA04F9"/>
          <w:lang w:eastAsia="en-GB"/>
        </w:rPr>
        <w:t>'7_8mm_thick_perspex.mat'</w:t>
      </w:r>
      <w:r>
        <w:rPr>
          <w:rFonts w:ascii="Courier New" w:hAnsi="Courier New" w:cs="Courier New"/>
          <w:color w:val="000000"/>
          <w:lang w:eastAsia="en-GB"/>
        </w:rPr>
        <w:t>;</w:t>
      </w:r>
    </w:p>
    <w:p w14:paraId="5E3337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E967D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%load file</w:t>
      </w:r>
    </w:p>
    <w:p w14:paraId="21BC56F7" w14:textId="6D4AA73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w:t>
      </w:r>
      <w:proofErr w:type="spellEnd"/>
      <w:r>
        <w:rPr>
          <w:rFonts w:ascii="Courier New" w:hAnsi="Courier New" w:cs="Courier New"/>
          <w:color w:val="000000"/>
          <w:lang w:eastAsia="en-GB"/>
        </w:rPr>
        <w:t>);</w:t>
      </w:r>
    </w:p>
    <w:p w14:paraId="5161064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23B267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%write your own code here to determine the frequency-dependent attenuation</w:t>
      </w:r>
    </w:p>
    <w:p w14:paraId="023E839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%of </w:t>
      </w:r>
      <w:proofErr w:type="spellStart"/>
      <w:r>
        <w:rPr>
          <w:rFonts w:ascii="Courier New" w:hAnsi="Courier New" w:cs="Courier New"/>
          <w:color w:val="028009"/>
          <w:lang w:eastAsia="en-GB"/>
        </w:rPr>
        <w:t>perspex</w:t>
      </w:r>
      <w:proofErr w:type="spellEnd"/>
      <w:r>
        <w:rPr>
          <w:rFonts w:ascii="Courier New" w:hAnsi="Courier New" w:cs="Courier New"/>
          <w:color w:val="028009"/>
          <w:lang w:eastAsia="en-GB"/>
        </w:rPr>
        <w:t xml:space="preserve"> from the data supplied</w:t>
      </w:r>
    </w:p>
    <w:p w14:paraId="3349DBD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w:t>
      </w:r>
    </w:p>
    <w:p w14:paraId="3384A21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4B90B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Isolate signals.</w:t>
      </w:r>
    </w:p>
    <w:p w14:paraId="27FCA5F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To do this, get the envelope of the voltage signal, and get anything</w:t>
      </w:r>
    </w:p>
    <w:p w14:paraId="2276A4A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above a defined threshold as the individual signals.</w:t>
      </w:r>
    </w:p>
    <w:p w14:paraId="3C97A1E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02B628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3B6FAAB0"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proofErr w:type="spellStart"/>
      <w:r w:rsidRPr="00734CAC">
        <w:rPr>
          <w:rFonts w:ascii="Courier New" w:hAnsi="Courier New" w:cs="Courier New"/>
          <w:color w:val="000000"/>
          <w:lang w:val="de-DE" w:eastAsia="en-GB"/>
        </w:rPr>
        <w:t>voltage_spec</w:t>
      </w:r>
      <w:proofErr w:type="spellEnd"/>
      <w:r w:rsidRPr="00734CAC">
        <w:rPr>
          <w:rFonts w:ascii="Courier New" w:hAnsi="Courier New" w:cs="Courier New"/>
          <w:color w:val="000000"/>
          <w:lang w:val="de-DE" w:eastAsia="en-GB"/>
        </w:rPr>
        <w:t xml:space="preserve"> = </w:t>
      </w:r>
      <w:proofErr w:type="spellStart"/>
      <w:r w:rsidRPr="00734CAC">
        <w:rPr>
          <w:rFonts w:ascii="Courier New" w:hAnsi="Courier New" w:cs="Courier New"/>
          <w:color w:val="000000"/>
          <w:lang w:val="de-DE" w:eastAsia="en-GB"/>
        </w:rPr>
        <w:t>fft</w:t>
      </w:r>
      <w:proofErr w:type="spellEnd"/>
      <w:r w:rsidRPr="00734CAC">
        <w:rPr>
          <w:rFonts w:ascii="Courier New" w:hAnsi="Courier New" w:cs="Courier New"/>
          <w:color w:val="000000"/>
          <w:lang w:val="de-DE" w:eastAsia="en-GB"/>
        </w:rPr>
        <w:t>(</w:t>
      </w:r>
      <w:proofErr w:type="spellStart"/>
      <w:r w:rsidRPr="00734CAC">
        <w:rPr>
          <w:rFonts w:ascii="Courier New" w:hAnsi="Courier New" w:cs="Courier New"/>
          <w:color w:val="000000"/>
          <w:lang w:val="de-DE" w:eastAsia="en-GB"/>
        </w:rPr>
        <w:t>voltage</w:t>
      </w:r>
      <w:proofErr w:type="spellEnd"/>
      <w:r w:rsidRPr="00734CAC">
        <w:rPr>
          <w:rFonts w:ascii="Courier New" w:hAnsi="Courier New" w:cs="Courier New"/>
          <w:color w:val="000000"/>
          <w:lang w:val="de-DE" w:eastAsia="en-GB"/>
        </w:rPr>
        <w:t xml:space="preserve">, </w:t>
      </w:r>
      <w:proofErr w:type="spellStart"/>
      <w:r w:rsidRPr="00734CAC">
        <w:rPr>
          <w:rFonts w:ascii="Courier New" w:hAnsi="Courier New" w:cs="Courier New"/>
          <w:color w:val="000000"/>
          <w:lang w:val="de-DE" w:eastAsia="en-GB"/>
        </w:rPr>
        <w:t>fft_pts</w:t>
      </w:r>
      <w:proofErr w:type="spellEnd"/>
      <w:r w:rsidRPr="00734CAC">
        <w:rPr>
          <w:rFonts w:ascii="Courier New" w:hAnsi="Courier New" w:cs="Courier New"/>
          <w:color w:val="000000"/>
          <w:lang w:val="de-DE" w:eastAsia="en-GB"/>
        </w:rPr>
        <w:t>);</w:t>
      </w:r>
    </w:p>
    <w:p w14:paraId="45F3ED0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(1:fft_pts/2);</w:t>
      </w:r>
    </w:p>
    <w:p w14:paraId="39D88C7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390AAA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1/(time(end)-time(1));</w:t>
      </w:r>
    </w:p>
    <w:p w14:paraId="1FEFE68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)-1];</w:t>
      </w:r>
    </w:p>
    <w:p w14:paraId="516C317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EB2B3A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68A3704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 abs(</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(1:length(voltage)));</w:t>
      </w:r>
    </w:p>
    <w:p w14:paraId="61162BE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9E2E6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max(</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)/100;</w:t>
      </w:r>
    </w:p>
    <w:p w14:paraId="1167133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A57F64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 = logical(</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 &gt;= threshold);</w:t>
      </w:r>
    </w:p>
    <w:p w14:paraId="5B8EB89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D4D1DD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There are exactly three signals. Collect them separately.</w:t>
      </w:r>
    </w:p>
    <w:p w14:paraId="627E09B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xml:space="preserve"> </w:t>
      </w:r>
    </w:p>
    <w:p w14:paraId="184842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 xml:space="preserve"> = zeros(length(voltage), 3);</w:t>
      </w:r>
    </w:p>
    <w:p w14:paraId="27213EC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172295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zeros(3,1);</w:t>
      </w:r>
    </w:p>
    <w:p w14:paraId="53A9C32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zeros(3,1);</w:t>
      </w:r>
    </w:p>
    <w:p w14:paraId="32B09E5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CB81E8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1;</w:t>
      </w:r>
    </w:p>
    <w:p w14:paraId="7E787C4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)-1</w:t>
      </w:r>
    </w:p>
    <w:p w14:paraId="6F44C26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3BE3BB9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a signal.</w:t>
      </w:r>
    </w:p>
    <w:p w14:paraId="2A9FA0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ii;</w:t>
      </w:r>
    </w:p>
    <w:p w14:paraId="48CF3F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w:t>
      </w:r>
    </w:p>
    <w:p w14:paraId="51B945B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BB59AA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0FA286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is_signal</w:t>
      </w:r>
      <w:proofErr w:type="spellEnd"/>
      <w:r>
        <w:rPr>
          <w:rFonts w:ascii="Courier New" w:hAnsi="Courier New" w:cs="Courier New"/>
          <w:color w:val="000000"/>
          <w:lang w:eastAsia="en-GB"/>
        </w:rPr>
        <w:t>(ii+1))</w:t>
      </w:r>
    </w:p>
    <w:p w14:paraId="67ED7C7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 signal.</w:t>
      </w:r>
    </w:p>
    <w:p w14:paraId="1CCCDB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ii+1;</w:t>
      </w:r>
    </w:p>
    <w:p w14:paraId="79FFBBD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w:t>
      </w:r>
    </w:p>
    <w:p w14:paraId="62D6C13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3BF09C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Use a square window to obtain the signal.</w:t>
      </w:r>
    </w:p>
    <w:p w14:paraId="32E8383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individual_signals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w:t>
      </w:r>
      <w:r>
        <w:rPr>
          <w:rFonts w:ascii="Courier New" w:hAnsi="Courier New" w:cs="Courier New"/>
          <w:color w:val="0E00FF"/>
          <w:lang w:eastAsia="en-GB"/>
        </w:rPr>
        <w:t>...</w:t>
      </w:r>
    </w:p>
    <w:p w14:paraId="11C0A28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voltage(</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26277F5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4C065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this_signal</w:t>
      </w:r>
      <w:proofErr w:type="spellEnd"/>
      <w:r>
        <w:rPr>
          <w:rFonts w:ascii="Courier New" w:hAnsi="Courier New" w:cs="Courier New"/>
          <w:color w:val="000000"/>
          <w:lang w:eastAsia="en-GB"/>
        </w:rPr>
        <w:t xml:space="preserve"> = this_signal+1;</w:t>
      </w:r>
    </w:p>
    <w:p w14:paraId="039C0F2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4FCF81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47C696C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2892EC8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individual spectra</w:t>
      </w:r>
    </w:p>
    <w:p w14:paraId="2789565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window_1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(1)+1, .5, .5);</w:t>
      </w:r>
    </w:p>
    <w:p w14:paraId="5AC1B97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spectrum_1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(1)) .* window_1,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4F4179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spectrum_1 = spectrum_1(1:fft_pts/2);</w:t>
      </w:r>
    </w:p>
    <w:p w14:paraId="3339D9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window_2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(2)+1, .5, .5);</w:t>
      </w:r>
    </w:p>
    <w:p w14:paraId="4D4C196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spectrum_2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(2)) .* window_2,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B76C69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spectrum_2 = spectrum_2(1:fft_pts/2);</w:t>
      </w:r>
    </w:p>
    <w:p w14:paraId="16ADE16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window_3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(3)+1, .5, .5);</w:t>
      </w:r>
    </w:p>
    <w:p w14:paraId="27AD162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spectrum_3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(voltage(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(3)) .* window_3,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3637483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spectrum_3 = spectrum_3(1:fft_pts/2);</w:t>
      </w:r>
    </w:p>
    <w:p w14:paraId="01DAE18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50A55E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88D52D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%plot the data supplied</w:t>
      </w:r>
    </w:p>
    <w:p w14:paraId="20AEB74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69B9DDB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1A7C3EF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(2)+5)*10^6,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(2))*10^6-time(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(2))*10^6,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2B87DF5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(3)+5)*10^6,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(3))*10^6-time(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(3))*10^6,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168F2DF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0DE3737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plot(time(5:end)*10^6, real(</w:t>
      </w:r>
      <w:proofErr w:type="spellStart"/>
      <w:r>
        <w:rPr>
          <w:rFonts w:ascii="Courier New" w:hAnsi="Courier New" w:cs="Courier New"/>
          <w:color w:val="000000"/>
          <w:lang w:eastAsia="en-GB"/>
        </w:rPr>
        <w:t>voltage_signal</w:t>
      </w:r>
      <w:proofErr w:type="spellEnd"/>
      <w:r>
        <w:rPr>
          <w:rFonts w:ascii="Courier New" w:hAnsi="Courier New" w:cs="Courier New"/>
          <w:color w:val="000000"/>
          <w:lang w:eastAsia="en-GB"/>
        </w:rPr>
        <w:t xml:space="preserve">(5:length(voltage))), </w:t>
      </w:r>
      <w:r>
        <w:rPr>
          <w:rFonts w:ascii="Courier New" w:hAnsi="Courier New" w:cs="Courier New"/>
          <w:color w:val="AA04F9"/>
          <w:lang w:eastAsia="en-GB"/>
        </w:rPr>
        <w:t>'b'</w:t>
      </w:r>
      <w:r>
        <w:rPr>
          <w:rFonts w:ascii="Courier New" w:hAnsi="Courier New" w:cs="Courier New"/>
          <w:color w:val="000000"/>
          <w:lang w:eastAsia="en-GB"/>
        </w:rPr>
        <w:t>);</w:t>
      </w:r>
    </w:p>
    <w:p w14:paraId="69D2479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plot(time(5:end)*10^6, </w:t>
      </w:r>
      <w:proofErr w:type="spellStart"/>
      <w:r>
        <w:rPr>
          <w:rFonts w:ascii="Courier New" w:hAnsi="Courier New" w:cs="Courier New"/>
          <w:color w:val="000000"/>
          <w:lang w:eastAsia="en-GB"/>
        </w:rPr>
        <w:t>voltage_envelope</w:t>
      </w:r>
      <w:proofErr w:type="spellEnd"/>
      <w:r>
        <w:rPr>
          <w:rFonts w:ascii="Courier New" w:hAnsi="Courier New" w:cs="Courier New"/>
          <w:color w:val="000000"/>
          <w:lang w:eastAsia="en-GB"/>
        </w:rPr>
        <w:t xml:space="preserve">(5:end), </w:t>
      </w:r>
      <w:r>
        <w:rPr>
          <w:rFonts w:ascii="Courier New" w:hAnsi="Courier New" w:cs="Courier New"/>
          <w:color w:val="AA04F9"/>
          <w:lang w:eastAsia="en-GB"/>
        </w:rPr>
        <w:t>'b--'</w:t>
      </w:r>
      <w:r>
        <w:rPr>
          <w:rFonts w:ascii="Courier New" w:hAnsi="Courier New" w:cs="Courier New"/>
          <w:color w:val="000000"/>
          <w:lang w:eastAsia="en-GB"/>
        </w:rPr>
        <w:t>)</w:t>
      </w:r>
    </w:p>
    <w:p w14:paraId="4310789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69F0114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V(t)'</w:t>
      </w:r>
      <w:r>
        <w:rPr>
          <w:rFonts w:ascii="Courier New" w:hAnsi="Courier New" w:cs="Courier New"/>
          <w:color w:val="000000"/>
          <w:lang w:eastAsia="en-GB"/>
        </w:rPr>
        <w:t>);</w:t>
      </w:r>
    </w:p>
    <w:p w14:paraId="39D490E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text(67.5, 0.15, </w:t>
      </w:r>
      <w:r>
        <w:rPr>
          <w:rFonts w:ascii="Courier New" w:hAnsi="Courier New" w:cs="Courier New"/>
          <w:color w:val="AA04F9"/>
          <w:lang w:eastAsia="en-GB"/>
        </w:rPr>
        <w:t>"F"</w:t>
      </w:r>
      <w:r>
        <w:rPr>
          <w:rFonts w:ascii="Courier New" w:hAnsi="Courier New" w:cs="Courier New"/>
          <w:color w:val="000000"/>
          <w:lang w:eastAsia="en-GB"/>
        </w:rPr>
        <w:t>)</w:t>
      </w:r>
    </w:p>
    <w:p w14:paraId="2AC72D1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text(73, 0.075, </w:t>
      </w:r>
      <w:r>
        <w:rPr>
          <w:rFonts w:ascii="Courier New" w:hAnsi="Courier New" w:cs="Courier New"/>
          <w:color w:val="AA04F9"/>
          <w:lang w:eastAsia="en-GB"/>
        </w:rPr>
        <w:t>"B_1"</w:t>
      </w:r>
      <w:r>
        <w:rPr>
          <w:rFonts w:ascii="Courier New" w:hAnsi="Courier New" w:cs="Courier New"/>
          <w:color w:val="000000"/>
          <w:lang w:eastAsia="en-GB"/>
        </w:rPr>
        <w:t>)</w:t>
      </w:r>
    </w:p>
    <w:p w14:paraId="361A3A1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text(77.5, 0.04, </w:t>
      </w:r>
      <w:r>
        <w:rPr>
          <w:rFonts w:ascii="Courier New" w:hAnsi="Courier New" w:cs="Courier New"/>
          <w:color w:val="AA04F9"/>
          <w:lang w:eastAsia="en-GB"/>
        </w:rPr>
        <w:t>"B_2"</w:t>
      </w:r>
      <w:r>
        <w:rPr>
          <w:rFonts w:ascii="Courier New" w:hAnsi="Courier New" w:cs="Courier New"/>
          <w:color w:val="000000"/>
          <w:lang w:eastAsia="en-GB"/>
        </w:rPr>
        <w:t>)</w:t>
      </w:r>
    </w:p>
    <w:p w14:paraId="2732DFD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plot([time(5)*10^6, time(end)*10^6], [threshold, threshold], </w:t>
      </w:r>
      <w:r>
        <w:rPr>
          <w:rFonts w:ascii="Courier New" w:hAnsi="Courier New" w:cs="Courier New"/>
          <w:color w:val="AA04F9"/>
          <w:lang w:eastAsia="en-GB"/>
        </w:rPr>
        <w:t>'r--'</w:t>
      </w:r>
      <w:r>
        <w:rPr>
          <w:rFonts w:ascii="Courier New" w:hAnsi="Courier New" w:cs="Courier New"/>
          <w:color w:val="000000"/>
          <w:lang w:eastAsia="en-GB"/>
        </w:rPr>
        <w:t>)</w:t>
      </w:r>
    </w:p>
    <w:p w14:paraId="65C30FE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0745087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'Signal Envelope'</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E62ECB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41FEB6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w:t>
      </w:r>
    </w:p>
    <w:p w14:paraId="47963D1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Break point for plotting first figure.</w:t>
      </w:r>
    </w:p>
    <w:p w14:paraId="69B3369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B41E30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 max(abs(spectrum_3))/5;</w:t>
      </w:r>
    </w:p>
    <w:p w14:paraId="49B012E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2D330E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Divide the spectra and apply thresholding for use later on in attenuation</w:t>
      </w:r>
    </w:p>
    <w:p w14:paraId="7B0875E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calculation.</w:t>
      </w:r>
    </w:p>
    <w:p w14:paraId="0E9FB9D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F_B1_spec = spectrum_2 ./ spectrum_1;</w:t>
      </w:r>
    </w:p>
    <w:p w14:paraId="20A87FC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7B3B1B5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2594798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C05F37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B1_B2_spec = spectrum_3 ./ spectrum_2;</w:t>
      </w:r>
    </w:p>
    <w:p w14:paraId="1B59555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B1_B2_spec(~and(abs(spectrum_2)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4D2C17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2F92CB8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D97170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F_B2_spec = spectrum_3 ./ spectrum_1;</w:t>
      </w:r>
    </w:p>
    <w:p w14:paraId="185AE2E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F_B2_spec(~and(abs(spectrum_1)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 [];</w:t>
      </w:r>
    </w:p>
    <w:p w14:paraId="71BF615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F_B2_freq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(and(abs(spectrum_1)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606A4B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7E902D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frequency spectra.</w:t>
      </w:r>
    </w:p>
    <w:p w14:paraId="211E416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20BFE3B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figure(2);</w:t>
      </w:r>
    </w:p>
    <w:p w14:paraId="7C8F880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63006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ax1 = subplot(1,3,1, </w:t>
      </w:r>
      <w:r>
        <w:rPr>
          <w:rFonts w:ascii="Courier New" w:hAnsi="Courier New" w:cs="Courier New"/>
          <w:color w:val="AA04F9"/>
          <w:lang w:eastAsia="en-GB"/>
        </w:rPr>
        <w:t>'box'</w:t>
      </w:r>
      <w:r>
        <w:rPr>
          <w:rFonts w:ascii="Courier New" w:hAnsi="Courier New" w:cs="Courier New"/>
          <w:color w:val="000000"/>
          <w:lang w:eastAsia="en-GB"/>
        </w:rPr>
        <w:t xml:space="preserve">, </w:t>
      </w:r>
      <w:r>
        <w:rPr>
          <w:rFonts w:ascii="Courier New" w:hAnsi="Courier New" w:cs="Courier New"/>
          <w:color w:val="AA04F9"/>
          <w:lang w:eastAsia="en-GB"/>
        </w:rPr>
        <w:t>'on'</w:t>
      </w:r>
      <w:r>
        <w:rPr>
          <w:rFonts w:ascii="Courier New" w:hAnsi="Courier New" w:cs="Courier New"/>
          <w:color w:val="000000"/>
          <w:lang w:eastAsia="en-GB"/>
        </w:rPr>
        <w:t>);</w:t>
      </w:r>
    </w:p>
    <w:p w14:paraId="5613A41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(1)+5), -0.2, time(</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(1))-time(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(1)), 0.4],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A8A1DE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FAA1F2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abs(spectrum_1(1:201)), </w:t>
      </w:r>
      <w:r>
        <w:rPr>
          <w:rFonts w:ascii="Courier New" w:hAnsi="Courier New" w:cs="Courier New"/>
          <w:color w:val="AA04F9"/>
          <w:lang w:eastAsia="en-GB"/>
        </w:rPr>
        <w:t>'b'</w:t>
      </w:r>
      <w:r>
        <w:rPr>
          <w:rFonts w:ascii="Courier New" w:hAnsi="Courier New" w:cs="Courier New"/>
          <w:color w:val="000000"/>
          <w:lang w:eastAsia="en-GB"/>
        </w:rPr>
        <w:t>)</w:t>
      </w:r>
    </w:p>
    <w:p w14:paraId="2C7AEFA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03484EC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'(a) F'</w:t>
      </w:r>
      <w:r>
        <w:rPr>
          <w:rFonts w:ascii="Courier New" w:hAnsi="Courier New" w:cs="Courier New"/>
          <w:color w:val="000000"/>
          <w:lang w:eastAsia="en-GB"/>
        </w:rPr>
        <w:t>)</w:t>
      </w:r>
    </w:p>
    <w:p w14:paraId="080401B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'Voltage |V(\omega)|'</w:t>
      </w:r>
      <w:r>
        <w:rPr>
          <w:rFonts w:ascii="Courier New" w:hAnsi="Courier New" w:cs="Courier New"/>
          <w:color w:val="000000"/>
          <w:lang w:eastAsia="en-GB"/>
        </w:rPr>
        <w:t>)</w:t>
      </w:r>
    </w:p>
    <w:p w14:paraId="1CC28AE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6E5753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272F963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ax2 = subplot(1,3,2);</w:t>
      </w:r>
    </w:p>
    <w:p w14:paraId="67A2E56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abs(spectrum_2(1:201)), </w:t>
      </w:r>
      <w:r>
        <w:rPr>
          <w:rFonts w:ascii="Courier New" w:hAnsi="Courier New" w:cs="Courier New"/>
          <w:color w:val="AA04F9"/>
          <w:lang w:eastAsia="en-GB"/>
        </w:rPr>
        <w:t>'b'</w:t>
      </w:r>
      <w:r>
        <w:rPr>
          <w:rFonts w:ascii="Courier New" w:hAnsi="Courier New" w:cs="Courier New"/>
          <w:color w:val="000000"/>
          <w:lang w:eastAsia="en-GB"/>
        </w:rPr>
        <w:t>)</w:t>
      </w:r>
    </w:p>
    <w:p w14:paraId="6F47219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16E180A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6410F01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'(b) B_1'</w:t>
      </w:r>
      <w:r>
        <w:rPr>
          <w:rFonts w:ascii="Courier New" w:hAnsi="Courier New" w:cs="Courier New"/>
          <w:color w:val="000000"/>
          <w:lang w:eastAsia="en-GB"/>
        </w:rPr>
        <w:t>)</w:t>
      </w:r>
    </w:p>
    <w:p w14:paraId="78D86EE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2222D8F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DE9BE1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B2D593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ax3 = subplot(1,3,3);</w:t>
      </w:r>
    </w:p>
    <w:p w14:paraId="15C4279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(1:201)*10^-6, abs(spectrum_3(1:201)), </w:t>
      </w:r>
      <w:r>
        <w:rPr>
          <w:rFonts w:ascii="Courier New" w:hAnsi="Courier New" w:cs="Courier New"/>
          <w:color w:val="AA04F9"/>
          <w:lang w:eastAsia="en-GB"/>
        </w:rPr>
        <w:t>'b'</w:t>
      </w:r>
      <w:r>
        <w:rPr>
          <w:rFonts w:ascii="Courier New" w:hAnsi="Courier New" w:cs="Courier New"/>
          <w:color w:val="000000"/>
          <w:lang w:eastAsia="en-GB"/>
        </w:rPr>
        <w:t>)</w:t>
      </w:r>
    </w:p>
    <w:p w14:paraId="212F7D8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35EFB4A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plot([min(</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max(</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(1:201))*10^-6],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47F25A3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text(5e5*10^-6, 5.25, </w:t>
      </w:r>
      <w:r>
        <w:rPr>
          <w:rFonts w:ascii="Courier New" w:hAnsi="Courier New" w:cs="Courier New"/>
          <w:color w:val="AA04F9"/>
          <w:lang w:eastAsia="en-GB"/>
        </w:rPr>
        <w:t>'(c) B_2'</w:t>
      </w:r>
      <w:r>
        <w:rPr>
          <w:rFonts w:ascii="Courier New" w:hAnsi="Courier New" w:cs="Courier New"/>
          <w:color w:val="000000"/>
          <w:lang w:eastAsia="en-GB"/>
        </w:rPr>
        <w:t>)</w:t>
      </w:r>
    </w:p>
    <w:p w14:paraId="377C9B6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'Freq Spectrum'</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4262453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linkaxes</w:t>
      </w:r>
      <w:proofErr w:type="spellEnd"/>
      <w:r>
        <w:rPr>
          <w:rFonts w:ascii="Courier New" w:hAnsi="Courier New" w:cs="Courier New"/>
          <w:color w:val="000000"/>
          <w:lang w:eastAsia="en-GB"/>
        </w:rPr>
        <w:t xml:space="preserve">([ax1, ax2, ax3], </w:t>
      </w:r>
      <w:r>
        <w:rPr>
          <w:rFonts w:ascii="Courier New" w:hAnsi="Courier New" w:cs="Courier New"/>
          <w:color w:val="AA04F9"/>
          <w:lang w:eastAsia="en-GB"/>
        </w:rPr>
        <w:t>'</w:t>
      </w:r>
      <w:proofErr w:type="spellStart"/>
      <w:r>
        <w:rPr>
          <w:rFonts w:ascii="Courier New" w:hAnsi="Courier New" w:cs="Courier New"/>
          <w:color w:val="AA04F9"/>
          <w:lang w:eastAsia="en-GB"/>
        </w:rPr>
        <w:t>xy</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F06FCF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5A2283D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928A4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han</w:t>
      </w:r>
      <w:proofErr w:type="spellEnd"/>
      <w:r>
        <w:rPr>
          <w:rFonts w:ascii="Courier New" w:hAnsi="Courier New" w:cs="Courier New"/>
          <w:color w:val="028009"/>
          <w:lang w:eastAsia="en-GB"/>
        </w:rPr>
        <w:t>=axes(</w:t>
      </w:r>
      <w:proofErr w:type="spellStart"/>
      <w:r>
        <w:rPr>
          <w:rFonts w:ascii="Courier New" w:hAnsi="Courier New" w:cs="Courier New"/>
          <w:color w:val="028009"/>
          <w:lang w:eastAsia="en-GB"/>
        </w:rPr>
        <w:t>fig,'visible','off</w:t>
      </w:r>
      <w:proofErr w:type="spellEnd"/>
      <w:r>
        <w:rPr>
          <w:rFonts w:ascii="Courier New" w:hAnsi="Courier New" w:cs="Courier New"/>
          <w:color w:val="028009"/>
          <w:lang w:eastAsia="en-GB"/>
        </w:rPr>
        <w:t xml:space="preserve">'); </w:t>
      </w:r>
    </w:p>
    <w:p w14:paraId="273105B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han.Title.Visible</w:t>
      </w:r>
      <w:proofErr w:type="spellEnd"/>
      <w:r>
        <w:rPr>
          <w:rFonts w:ascii="Courier New" w:hAnsi="Courier New" w:cs="Courier New"/>
          <w:color w:val="028009"/>
          <w:lang w:eastAsia="en-GB"/>
        </w:rPr>
        <w:t>='on';</w:t>
      </w:r>
    </w:p>
    <w:p w14:paraId="1EB5CDD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lastRenderedPageBreak/>
        <w:t xml:space="preserve">% </w:t>
      </w:r>
      <w:proofErr w:type="spellStart"/>
      <w:r>
        <w:rPr>
          <w:rFonts w:ascii="Courier New" w:hAnsi="Courier New" w:cs="Courier New"/>
          <w:color w:val="028009"/>
          <w:lang w:eastAsia="en-GB"/>
        </w:rPr>
        <w:t>han.XLabel.Visible</w:t>
      </w:r>
      <w:proofErr w:type="spellEnd"/>
      <w:r>
        <w:rPr>
          <w:rFonts w:ascii="Courier New" w:hAnsi="Courier New" w:cs="Courier New"/>
          <w:color w:val="028009"/>
          <w:lang w:eastAsia="en-GB"/>
        </w:rPr>
        <w:t>='on';</w:t>
      </w:r>
    </w:p>
    <w:p w14:paraId="3FA6BB6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han.YLabel.Visible</w:t>
      </w:r>
      <w:proofErr w:type="spellEnd"/>
      <w:r>
        <w:rPr>
          <w:rFonts w:ascii="Courier New" w:hAnsi="Courier New" w:cs="Courier New"/>
          <w:color w:val="028009"/>
          <w:lang w:eastAsia="en-GB"/>
        </w:rPr>
        <w:t>='on';</w:t>
      </w:r>
    </w:p>
    <w:p w14:paraId="7A7103E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ylabel</w:t>
      </w:r>
      <w:proofErr w:type="spellEnd"/>
      <w:r>
        <w:rPr>
          <w:rFonts w:ascii="Courier New" w:hAnsi="Courier New" w:cs="Courier New"/>
          <w:color w:val="028009"/>
          <w:lang w:eastAsia="en-GB"/>
        </w:rPr>
        <w:t>(</w:t>
      </w:r>
      <w:proofErr w:type="spellStart"/>
      <w:r>
        <w:rPr>
          <w:rFonts w:ascii="Courier New" w:hAnsi="Courier New" w:cs="Courier New"/>
          <w:color w:val="028009"/>
          <w:lang w:eastAsia="en-GB"/>
        </w:rPr>
        <w:t>han</w:t>
      </w:r>
      <w:proofErr w:type="spellEnd"/>
      <w:r>
        <w:rPr>
          <w:rFonts w:ascii="Courier New" w:hAnsi="Courier New" w:cs="Courier New"/>
          <w:color w:val="028009"/>
          <w:lang w:eastAsia="en-GB"/>
        </w:rPr>
        <w:t>,'Voltage |V(t)|');</w:t>
      </w:r>
    </w:p>
    <w:p w14:paraId="5CAFEE2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roofErr w:type="spellStart"/>
      <w:r>
        <w:rPr>
          <w:rFonts w:ascii="Courier New" w:hAnsi="Courier New" w:cs="Courier New"/>
          <w:color w:val="028009"/>
          <w:lang w:eastAsia="en-GB"/>
        </w:rPr>
        <w:t>xlabel</w:t>
      </w:r>
      <w:proofErr w:type="spellEnd"/>
      <w:r>
        <w:rPr>
          <w:rFonts w:ascii="Courier New" w:hAnsi="Courier New" w:cs="Courier New"/>
          <w:color w:val="028009"/>
          <w:lang w:eastAsia="en-GB"/>
        </w:rPr>
        <w:t>(</w:t>
      </w:r>
      <w:proofErr w:type="spellStart"/>
      <w:r>
        <w:rPr>
          <w:rFonts w:ascii="Courier New" w:hAnsi="Courier New" w:cs="Courier New"/>
          <w:color w:val="028009"/>
          <w:lang w:eastAsia="en-GB"/>
        </w:rPr>
        <w:t>han</w:t>
      </w:r>
      <w:proofErr w:type="spellEnd"/>
      <w:r>
        <w:rPr>
          <w:rFonts w:ascii="Courier New" w:hAnsi="Courier New" w:cs="Courier New"/>
          <w:color w:val="028009"/>
          <w:lang w:eastAsia="en-GB"/>
        </w:rPr>
        <w:t>,'Frequency (MHz)');</w:t>
      </w:r>
    </w:p>
    <w:p w14:paraId="644FB58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0F36C0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F_spec</w:t>
      </w:r>
      <w:proofErr w:type="spellEnd"/>
      <w:r>
        <w:rPr>
          <w:rFonts w:ascii="Courier New" w:hAnsi="Courier New" w:cs="Courier New"/>
          <w:color w:val="000000"/>
          <w:lang w:eastAsia="en-GB"/>
        </w:rPr>
        <w:t xml:space="preserve"> = spectrum_1(abs(spectrum_1)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7583678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F_freq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(abs(spectrum_1)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4D26DDD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B1_spec = spectrum_2(abs(spectrum_2)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67184A8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B1_freq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(abs(spectrum_2)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29EF1DD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B2_spec = spectrum_3(abs(spectrum_3)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5557A46E"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B2_freq = </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(abs(spectrum_3) &gt; </w:t>
      </w:r>
      <w:proofErr w:type="spellStart"/>
      <w:r>
        <w:rPr>
          <w:rFonts w:ascii="Courier New" w:hAnsi="Courier New" w:cs="Courier New"/>
          <w:color w:val="000000"/>
          <w:lang w:eastAsia="en-GB"/>
        </w:rPr>
        <w:t>freq_threshold</w:t>
      </w:r>
      <w:proofErr w:type="spellEnd"/>
      <w:r>
        <w:rPr>
          <w:rFonts w:ascii="Courier New" w:hAnsi="Courier New" w:cs="Courier New"/>
          <w:color w:val="000000"/>
          <w:lang w:eastAsia="en-GB"/>
        </w:rPr>
        <w:t>);</w:t>
      </w:r>
    </w:p>
    <w:p w14:paraId="1E4BF11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26C029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4AC973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C32584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27144DB"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reflection and transmission coefficients</w:t>
      </w:r>
    </w:p>
    <w:p w14:paraId="0E6B4DB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5913C3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rho_air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c_l_air</w:t>
      </w:r>
      <w:proofErr w:type="spellEnd"/>
      <w:r>
        <w:rPr>
          <w:rFonts w:ascii="Courier New" w:hAnsi="Courier New" w:cs="Courier New"/>
          <w:color w:val="000000"/>
          <w:lang w:eastAsia="en-GB"/>
        </w:rPr>
        <w:t>;</w:t>
      </w:r>
    </w:p>
    <w:p w14:paraId="6FC123C3"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5F85D8BD"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rho_perspex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c_l_perspex</w:t>
      </w:r>
      <w:proofErr w:type="spellEnd"/>
      <w:r w:rsidRPr="00734CAC">
        <w:rPr>
          <w:rFonts w:ascii="Courier New" w:hAnsi="Courier New" w:cs="Courier New"/>
          <w:color w:val="000000"/>
          <w:lang w:val="nl-NL" w:eastAsia="en-GB"/>
        </w:rPr>
        <w:t>;</w:t>
      </w:r>
    </w:p>
    <w:p w14:paraId="2CD8AFE4"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 </w:t>
      </w:r>
    </w:p>
    <w:p w14:paraId="0FE08084"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R_12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w:t>
      </w:r>
    </w:p>
    <w:p w14:paraId="32AF14C1"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R_21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w:t>
      </w:r>
    </w:p>
    <w:p w14:paraId="01BC10ED"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T_12 = 2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w:t>
      </w:r>
    </w:p>
    <w:p w14:paraId="26E1FB49"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T_21 = 2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z_perspex</w:t>
      </w:r>
      <w:proofErr w:type="spellEnd"/>
      <w:r w:rsidRPr="00734CAC">
        <w:rPr>
          <w:rFonts w:ascii="Courier New" w:hAnsi="Courier New" w:cs="Courier New"/>
          <w:color w:val="000000"/>
          <w:lang w:val="nl-NL" w:eastAsia="en-GB"/>
        </w:rPr>
        <w:t xml:space="preserve"> + </w:t>
      </w:r>
      <w:proofErr w:type="spellStart"/>
      <w:r w:rsidRPr="00734CAC">
        <w:rPr>
          <w:rFonts w:ascii="Courier New" w:hAnsi="Courier New" w:cs="Courier New"/>
          <w:color w:val="000000"/>
          <w:lang w:val="nl-NL" w:eastAsia="en-GB"/>
        </w:rPr>
        <w:t>z_water</w:t>
      </w:r>
      <w:proofErr w:type="spellEnd"/>
      <w:r w:rsidRPr="00734CAC">
        <w:rPr>
          <w:rFonts w:ascii="Courier New" w:hAnsi="Courier New" w:cs="Courier New"/>
          <w:color w:val="000000"/>
          <w:lang w:val="nl-NL" w:eastAsia="en-GB"/>
        </w:rPr>
        <w:t>);</w:t>
      </w:r>
    </w:p>
    <w:p w14:paraId="4671F949" w14:textId="77777777" w:rsidR="00734CAC" w:rsidRP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nl-NL" w:eastAsia="en-GB"/>
        </w:rPr>
      </w:pPr>
      <w:r w:rsidRPr="00734CAC">
        <w:rPr>
          <w:rFonts w:ascii="Courier New" w:hAnsi="Courier New" w:cs="Courier New"/>
          <w:color w:val="000000"/>
          <w:lang w:val="nl-NL" w:eastAsia="en-GB"/>
        </w:rPr>
        <w:t xml:space="preserve"> </w:t>
      </w:r>
    </w:p>
    <w:p w14:paraId="1D75473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Beam spreading parameters.</w:t>
      </w:r>
    </w:p>
    <w:p w14:paraId="373A508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32FA6A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standoff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(1)) * 1500.0 / 2;</w:t>
      </w:r>
    </w:p>
    <w:p w14:paraId="66183DA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B03628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B_F = 1 / sqrt(2*standoff);</w:t>
      </w:r>
    </w:p>
    <w:p w14:paraId="5BE89E5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B_B1 = 1 / sqrt(2*standoff + 2*d);</w:t>
      </w:r>
    </w:p>
    <w:p w14:paraId="060FC874"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689B0E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B537E0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 = -1 / (2 * d) * log(abs(F_B1_spec * R_12 / (T_12 * R_21 * T_21)));</w:t>
      </w:r>
    </w:p>
    <w:p w14:paraId="1D17C28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alpha_B1_B2 = -1 / (2 * d) * log(abs(B1_B2_spec / (R_21^2)));</w:t>
      </w:r>
    </w:p>
    <w:p w14:paraId="338E1D3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alpha_F_B2 = -1 / (4 * d) * log(abs(F_B2_spec * R_12 / (T_12 * R_21^3 * T_21)));</w:t>
      </w:r>
    </w:p>
    <w:p w14:paraId="6E03A9F5"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D9C1A3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alpha_F_B1_BS = -1 / (2 * d) * log(abs(F_B1_spec * R_12 / (T_12 * R_21 * T_21) * B_F / B_B1));</w:t>
      </w:r>
    </w:p>
    <w:p w14:paraId="08A5526C"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57A87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w:t>
      </w:r>
    </w:p>
    <w:p w14:paraId="42E5BB29"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49F20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figure(3)</w:t>
      </w:r>
    </w:p>
    <w:p w14:paraId="69D5EF9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scatter(F_B1_freq*10^-6, alpha_F_B1);</w:t>
      </w:r>
    </w:p>
    <w:p w14:paraId="4F55954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214BB2D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scatter(B1_B2_freq*10^-6, alpha_B1_B2);</w:t>
      </w:r>
    </w:p>
    <w:p w14:paraId="70187582"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scatter(F_B2_freq*10^-6, alpha_F_B2);</w:t>
      </w:r>
    </w:p>
    <w:p w14:paraId="7560FE2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2502F6C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7DC3388A"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455D021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 / F'</w:t>
      </w:r>
      <w:r>
        <w:rPr>
          <w:rFonts w:ascii="Courier New" w:hAnsi="Courier New" w:cs="Courier New"/>
          <w:color w:val="000000"/>
          <w:lang w:eastAsia="en-GB"/>
        </w:rPr>
        <w:t xml:space="preserve">, </w:t>
      </w:r>
      <w:r>
        <w:rPr>
          <w:rFonts w:ascii="Courier New" w:hAnsi="Courier New" w:cs="Courier New"/>
          <w:color w:val="AA04F9"/>
          <w:lang w:eastAsia="en-GB"/>
        </w:rPr>
        <w:t>'B_2 / B_1'</w:t>
      </w:r>
      <w:r>
        <w:rPr>
          <w:rFonts w:ascii="Courier New" w:hAnsi="Courier New" w:cs="Courier New"/>
          <w:color w:val="000000"/>
          <w:lang w:eastAsia="en-GB"/>
        </w:rPr>
        <w:t xml:space="preserve">, </w:t>
      </w:r>
      <w:r>
        <w:rPr>
          <w:rFonts w:ascii="Courier New" w:hAnsi="Courier New" w:cs="Courier New"/>
          <w:color w:val="AA04F9"/>
          <w:lang w:eastAsia="en-GB"/>
        </w:rPr>
        <w:t xml:space="preserve">'B_2 / </w:t>
      </w:r>
      <w:proofErr w:type="spellStart"/>
      <w:r>
        <w:rPr>
          <w:rFonts w:ascii="Courier New" w:hAnsi="Courier New" w:cs="Courier New"/>
          <w:color w:val="AA04F9"/>
          <w:lang w:eastAsia="en-GB"/>
        </w:rPr>
        <w:t>F'</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1C250A7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40E305F"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attenuation with beam spreading</w:t>
      </w:r>
    </w:p>
    <w:p w14:paraId="3F62838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415BC14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figure(4)</w:t>
      </w:r>
    </w:p>
    <w:p w14:paraId="7812C3B1"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scatter(F_B1_freq*10^-6, alpha_F_B1);</w:t>
      </w:r>
    </w:p>
    <w:p w14:paraId="02EA43A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0323C4D"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scatter(F_B1_freq*10^-6, alpha_F_B1_BS);</w:t>
      </w:r>
    </w:p>
    <w:p w14:paraId="52403FA0"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05D5AC07"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lastRenderedPageBreak/>
        <w:t>ylabel</w:t>
      </w:r>
      <w:proofErr w:type="spellEnd"/>
      <w:r>
        <w:rPr>
          <w:rFonts w:ascii="Courier New" w:hAnsi="Courier New" w:cs="Courier New"/>
          <w:color w:val="000000"/>
          <w:lang w:eastAsia="en-GB"/>
        </w:rPr>
        <w:t>(</w:t>
      </w:r>
      <w:r>
        <w:rPr>
          <w:rFonts w:ascii="Courier New" w:hAnsi="Courier New" w:cs="Courier New"/>
          <w:color w:val="AA04F9"/>
          <w:lang w:eastAsia="en-GB"/>
        </w:rPr>
        <w:t>'Attenuation \alpha(\omega) dB'</w:t>
      </w:r>
      <w:r>
        <w:rPr>
          <w:rFonts w:ascii="Courier New" w:hAnsi="Courier New" w:cs="Courier New"/>
          <w:color w:val="000000"/>
          <w:lang w:eastAsia="en-GB"/>
        </w:rPr>
        <w:t>)</w:t>
      </w:r>
    </w:p>
    <w:p w14:paraId="71354648"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3D62BC6" w14:textId="77777777" w:rsidR="00734CAC" w:rsidRDefault="00734CAC" w:rsidP="00734CAC">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'No Beam Spreading'</w:t>
      </w:r>
      <w:r>
        <w:rPr>
          <w:rFonts w:ascii="Courier New" w:hAnsi="Courier New" w:cs="Courier New"/>
          <w:color w:val="000000"/>
          <w:lang w:eastAsia="en-GB"/>
        </w:rPr>
        <w:t xml:space="preserve">, </w:t>
      </w:r>
      <w:r>
        <w:rPr>
          <w:rFonts w:ascii="Courier New" w:hAnsi="Courier New" w:cs="Courier New"/>
          <w:color w:val="AA04F9"/>
          <w:lang w:eastAsia="en-GB"/>
        </w:rPr>
        <w:t xml:space="preserve">'Beam </w:t>
      </w:r>
      <w:proofErr w:type="spellStart"/>
      <w:r>
        <w:rPr>
          <w:rFonts w:ascii="Courier New" w:hAnsi="Courier New" w:cs="Courier New"/>
          <w:color w:val="AA04F9"/>
          <w:lang w:eastAsia="en-GB"/>
        </w:rPr>
        <w:t>Spreading'</w:t>
      </w:r>
      <w:r>
        <w:rPr>
          <w:rFonts w:ascii="Courier New" w:hAnsi="Courier New" w:cs="Courier New"/>
          <w:color w:val="000000"/>
          <w:lang w:eastAsia="en-GB"/>
        </w:rPr>
        <w:t>,</w:t>
      </w:r>
      <w:r>
        <w:rPr>
          <w:rFonts w:ascii="Courier New" w:hAnsi="Courier New" w:cs="Courier New"/>
          <w:color w:val="AA04F9"/>
          <w:lang w:eastAsia="en-GB"/>
        </w:rPr>
        <w:t>'Location</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'southeast'</w:t>
      </w:r>
      <w:r>
        <w:rPr>
          <w:rFonts w:ascii="Courier New" w:hAnsi="Courier New" w:cs="Courier New"/>
          <w:color w:val="000000"/>
          <w:lang w:eastAsia="en-GB"/>
        </w:rPr>
        <w:t>)</w:t>
      </w:r>
    </w:p>
    <w:p w14:paraId="7A74FE14" w14:textId="189B69F8" w:rsidR="00734CAC" w:rsidRDefault="00734CAC" w:rsidP="00734CAC"/>
    <w:p w14:paraId="1D3D148E" w14:textId="13F26777" w:rsidR="00F971D4" w:rsidRDefault="00F971D4" w:rsidP="00F971D4">
      <w:pPr>
        <w:pStyle w:val="Heading2"/>
      </w:pPr>
      <w:r w:rsidRPr="00F971D4">
        <w:t xml:space="preserve">Appendix B: </w:t>
      </w:r>
      <w:proofErr w:type="spellStart"/>
      <w:r w:rsidRPr="00F971D4">
        <w:t>Matlab</w:t>
      </w:r>
      <w:proofErr w:type="spellEnd"/>
      <w:r w:rsidRPr="00F971D4">
        <w:t xml:space="preserve"> code (3b Frequency</w:t>
      </w:r>
      <w:r>
        <w:t>-dependent reflection coefficient from an adhesive joint)</w:t>
      </w:r>
    </w:p>
    <w:p w14:paraId="63C3B1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658711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09A70F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690C3B2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547654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Load data.</w:t>
      </w:r>
    </w:p>
    <w:p w14:paraId="6F05EBA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12F28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joint_on_adhesive.mat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9275E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 xml:space="preserve"> = </w:t>
      </w:r>
      <w:r>
        <w:rPr>
          <w:rFonts w:ascii="Courier New" w:hAnsi="Courier New" w:cs="Courier New"/>
          <w:color w:val="AA04F9"/>
          <w:lang w:eastAsia="en-GB"/>
        </w:rPr>
        <w:t>'</w:t>
      </w:r>
      <w:proofErr w:type="spellStart"/>
      <w:r>
        <w:rPr>
          <w:rFonts w:ascii="Courier New" w:hAnsi="Courier New" w:cs="Courier New"/>
          <w:color w:val="AA04F9"/>
          <w:lang w:eastAsia="en-GB"/>
        </w:rPr>
        <w:t>joint_off_adhesive.mat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165904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00388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fname_on</w:t>
      </w:r>
      <w:proofErr w:type="spellEnd"/>
      <w:r>
        <w:rPr>
          <w:rFonts w:ascii="Courier New" w:hAnsi="Courier New" w:cs="Courier New"/>
          <w:color w:val="000000"/>
          <w:lang w:eastAsia="en-GB"/>
        </w:rPr>
        <w:t>)</w:t>
      </w:r>
    </w:p>
    <w:p w14:paraId="52A4CE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 voltage;</w:t>
      </w:r>
    </w:p>
    <w:p w14:paraId="1784D34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time</w:t>
      </w:r>
      <w:r>
        <w:rPr>
          <w:rFonts w:ascii="Courier New" w:hAnsi="Courier New" w:cs="Courier New"/>
          <w:color w:val="000000"/>
          <w:lang w:eastAsia="en-GB"/>
        </w:rPr>
        <w:t xml:space="preserve"> </w:t>
      </w:r>
      <w:r>
        <w:rPr>
          <w:rFonts w:ascii="Courier New" w:hAnsi="Courier New" w:cs="Courier New"/>
          <w:color w:val="AA04F9"/>
          <w:lang w:eastAsia="en-GB"/>
        </w:rPr>
        <w:t>voltage</w:t>
      </w:r>
    </w:p>
    <w:p w14:paraId="5DAA3E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672620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proofErr w:type="spellStart"/>
      <w:r>
        <w:rPr>
          <w:rFonts w:ascii="Courier New" w:hAnsi="Courier New" w:cs="Courier New"/>
          <w:color w:val="000000"/>
          <w:lang w:eastAsia="en-GB"/>
        </w:rPr>
        <w:t>fname_off</w:t>
      </w:r>
      <w:proofErr w:type="spellEnd"/>
      <w:r>
        <w:rPr>
          <w:rFonts w:ascii="Courier New" w:hAnsi="Courier New" w:cs="Courier New"/>
          <w:color w:val="000000"/>
          <w:lang w:eastAsia="en-GB"/>
        </w:rPr>
        <w:t>)</w:t>
      </w:r>
    </w:p>
    <w:p w14:paraId="3CACCA9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 voltage;</w:t>
      </w:r>
    </w:p>
    <w:p w14:paraId="4BE3F8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AA04F9"/>
          <w:lang w:eastAsia="en-GB"/>
        </w:rPr>
        <w:t>voltage</w:t>
      </w:r>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fname_off</w:t>
      </w:r>
      <w:proofErr w:type="spellEnd"/>
    </w:p>
    <w:p w14:paraId="03B9F48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0FE67B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rho_alum</w:t>
      </w:r>
      <w:proofErr w:type="spellEnd"/>
      <w:r>
        <w:rPr>
          <w:rFonts w:ascii="Courier New" w:hAnsi="Courier New" w:cs="Courier New"/>
          <w:color w:val="000000"/>
          <w:lang w:eastAsia="en-GB"/>
        </w:rPr>
        <w:t xml:space="preserve"> = 2700.0;</w:t>
      </w:r>
    </w:p>
    <w:p w14:paraId="182BB1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1000.0;</w:t>
      </w:r>
    </w:p>
    <w:p w14:paraId="5F33DD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c_l_alum</w:t>
      </w:r>
      <w:proofErr w:type="spellEnd"/>
      <w:r>
        <w:rPr>
          <w:rFonts w:ascii="Courier New" w:hAnsi="Courier New" w:cs="Courier New"/>
          <w:color w:val="000000"/>
          <w:lang w:eastAsia="en-GB"/>
        </w:rPr>
        <w:t xml:space="preserve"> = 6320.0;</w:t>
      </w:r>
    </w:p>
    <w:p w14:paraId="63BE62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 xml:space="preserve"> = 1500.0;</w:t>
      </w:r>
    </w:p>
    <w:p w14:paraId="19E75ED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2E58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signal.</w:t>
      </w:r>
    </w:p>
    <w:p w14:paraId="7901B89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133E8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47530B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E45F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(1:fft_pts/2);</w:t>
      </w:r>
    </w:p>
    <w:p w14:paraId="6F3B76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5736C22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(1:fft_pts/2);</w:t>
      </w:r>
    </w:p>
    <w:p w14:paraId="6AC39C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D5F57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1/(time(end) - time(1));</w:t>
      </w:r>
    </w:p>
    <w:p w14:paraId="7DBBB00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- 1)];</w:t>
      </w:r>
    </w:p>
    <w:p w14:paraId="245BD8A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294353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window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10e6/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3ACB87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 window;</w:t>
      </w:r>
    </w:p>
    <w:p w14:paraId="2D2996D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 window;</w:t>
      </w:r>
    </w:p>
    <w:p w14:paraId="2F8C7B7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B6A4BE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on_spec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77EE4FB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voltage_on</w:t>
      </w:r>
      <w:proofErr w:type="spellEnd"/>
      <w:r>
        <w:rPr>
          <w:rFonts w:ascii="Courier New" w:hAnsi="Courier New" w:cs="Courier New"/>
          <w:color w:val="000000"/>
          <w:lang w:eastAsia="en-GB"/>
        </w:rPr>
        <w:t>));</w:t>
      </w:r>
    </w:p>
    <w:p w14:paraId="0C7593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off_spec</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w:t>
      </w:r>
    </w:p>
    <w:p w14:paraId="15BA8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(1:length(</w:t>
      </w:r>
      <w:proofErr w:type="spellStart"/>
      <w:r>
        <w:rPr>
          <w:rFonts w:ascii="Courier New" w:hAnsi="Courier New" w:cs="Courier New"/>
          <w:color w:val="000000"/>
          <w:lang w:eastAsia="en-GB"/>
        </w:rPr>
        <w:t>voltage_off</w:t>
      </w:r>
      <w:proofErr w:type="spellEnd"/>
      <w:r>
        <w:rPr>
          <w:rFonts w:ascii="Courier New" w:hAnsi="Courier New" w:cs="Courier New"/>
          <w:color w:val="000000"/>
          <w:lang w:eastAsia="en-GB"/>
        </w:rPr>
        <w:t>));</w:t>
      </w:r>
    </w:p>
    <w:p w14:paraId="2FA4767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3613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appropriate response - this will be the third peak when threshold</w:t>
      </w:r>
    </w:p>
    <w:p w14:paraId="537892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is set to max(signal)/50.</w:t>
      </w:r>
    </w:p>
    <w:p w14:paraId="539744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D1F82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))/50;</w:t>
      </w:r>
    </w:p>
    <w:p w14:paraId="6CEFE09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))/50;</w:t>
      </w:r>
    </w:p>
    <w:p w14:paraId="49872C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61CB1C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on_threshold</w:t>
      </w:r>
      <w:proofErr w:type="spellEnd"/>
      <w:r>
        <w:rPr>
          <w:rFonts w:ascii="Courier New" w:hAnsi="Courier New" w:cs="Courier New"/>
          <w:color w:val="000000"/>
          <w:lang w:eastAsia="en-GB"/>
        </w:rPr>
        <w:t>);</w:t>
      </w:r>
    </w:p>
    <w:p w14:paraId="4819166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off_threshold</w:t>
      </w:r>
      <w:proofErr w:type="spellEnd"/>
      <w:r>
        <w:rPr>
          <w:rFonts w:ascii="Courier New" w:hAnsi="Courier New" w:cs="Courier New"/>
          <w:color w:val="000000"/>
          <w:lang w:eastAsia="en-GB"/>
        </w:rPr>
        <w:t>);</w:t>
      </w:r>
    </w:p>
    <w:p w14:paraId="057C842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4E651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62CE1E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18715FE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)-1</w:t>
      </w:r>
    </w:p>
    <w:p w14:paraId="507854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3356D4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252C0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25C170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8F4CB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322B69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leading edge of the third signal</w:t>
      </w:r>
    </w:p>
    <w:p w14:paraId="468BCE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7C8DBFB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500F8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147F7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5)</w:t>
      </w:r>
    </w:p>
    <w:p w14:paraId="7100B4A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31FDA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3808FE5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C1176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 xml:space="preserve">(ii+1)),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3)</w:t>
      </w:r>
    </w:p>
    <w:p w14:paraId="54EE219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the third response</w:t>
      </w:r>
    </w:p>
    <w:p w14:paraId="4E8A6D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2F8565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B97D0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30A06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is_response_on</w:t>
      </w:r>
      <w:proofErr w:type="spellEnd"/>
      <w:r>
        <w:rPr>
          <w:rFonts w:ascii="Courier New" w:hAnsi="Courier New" w:cs="Courier New"/>
          <w:color w:val="000000"/>
          <w:lang w:eastAsia="en-GB"/>
        </w:rPr>
        <w:t>(ii+1))</w:t>
      </w:r>
    </w:p>
    <w:p w14:paraId="36878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07B054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this_response_on</w:t>
      </w:r>
      <w:proofErr w:type="spellEnd"/>
      <w:r>
        <w:rPr>
          <w:rFonts w:ascii="Courier New" w:hAnsi="Courier New" w:cs="Courier New"/>
          <w:color w:val="000000"/>
          <w:lang w:eastAsia="en-GB"/>
        </w:rPr>
        <w:t xml:space="preserve"> + 1;</w:t>
      </w:r>
    </w:p>
    <w:p w14:paraId="12B0F2E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2963E3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is_response_off</w:t>
      </w:r>
      <w:proofErr w:type="spellEnd"/>
      <w:r>
        <w:rPr>
          <w:rFonts w:ascii="Courier New" w:hAnsi="Courier New" w:cs="Courier New"/>
          <w:color w:val="000000"/>
          <w:lang w:eastAsia="en-GB"/>
        </w:rPr>
        <w:t>(ii+1))</w:t>
      </w:r>
    </w:p>
    <w:p w14:paraId="782280E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we are at the trailing edge of any response</w:t>
      </w:r>
    </w:p>
    <w:p w14:paraId="5EB7C6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this_response_off</w:t>
      </w:r>
      <w:proofErr w:type="spellEnd"/>
      <w:r>
        <w:rPr>
          <w:rFonts w:ascii="Courier New" w:hAnsi="Courier New" w:cs="Courier New"/>
          <w:color w:val="000000"/>
          <w:lang w:eastAsia="en-GB"/>
        </w:rPr>
        <w:t xml:space="preserve"> + 1;</w:t>
      </w:r>
    </w:p>
    <w:p w14:paraId="4B4AF4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1581D5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30F3874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99910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len_idx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50103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81BB7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voltage signals</w:t>
      </w:r>
    </w:p>
    <w:p w14:paraId="7A6600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63E16F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figure(1);</w:t>
      </w:r>
    </w:p>
    <w:p w14:paraId="07046C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FBCC7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subplot(2,5,[2,3,4,5])</w:t>
      </w:r>
    </w:p>
    <w:p w14:paraId="184BE14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320DDD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58EBABC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642A626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start_idx_on+len_idx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0E43E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435045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'Signal'</w:t>
      </w:r>
      <w:r>
        <w:rPr>
          <w:rFonts w:ascii="Courier New" w:hAnsi="Courier New" w:cs="Courier New"/>
          <w:color w:val="000000"/>
          <w:lang w:eastAsia="en-GB"/>
        </w:rPr>
        <w:t xml:space="preserve">, </w:t>
      </w:r>
      <w:r>
        <w:rPr>
          <w:rFonts w:ascii="Courier New" w:hAnsi="Courier New" w:cs="Courier New"/>
          <w:color w:val="AA04F9"/>
          <w:lang w:eastAsia="en-GB"/>
        </w:rPr>
        <w:t>'Envelope'</w:t>
      </w:r>
      <w:r>
        <w:rPr>
          <w:rFonts w:ascii="Courier New" w:hAnsi="Courier New" w:cs="Courier New"/>
          <w:color w:val="000000"/>
          <w:lang w:eastAsia="en-GB"/>
        </w:rPr>
        <w:t>)</w:t>
      </w:r>
    </w:p>
    <w:p w14:paraId="79934C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'(a)'</w:t>
      </w:r>
      <w:r>
        <w:rPr>
          <w:rFonts w:ascii="Courier New" w:hAnsi="Courier New" w:cs="Courier New"/>
          <w:color w:val="000000"/>
          <w:lang w:eastAsia="en-GB"/>
        </w:rPr>
        <w:t>)</w:t>
      </w:r>
    </w:p>
    <w:p w14:paraId="22F061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7A7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subplot(2,5,[7,8,9,10])</w:t>
      </w:r>
    </w:p>
    <w:p w14:paraId="3E4AB6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([-0.05, 0.05])</w:t>
      </w:r>
    </w:p>
    <w:p w14:paraId="533AF4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real(</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'b'</w:t>
      </w:r>
      <w:r>
        <w:rPr>
          <w:rFonts w:ascii="Courier New" w:hAnsi="Courier New" w:cs="Courier New"/>
          <w:color w:val="000000"/>
          <w:lang w:eastAsia="en-GB"/>
        </w:rPr>
        <w:t>)</w:t>
      </w:r>
    </w:p>
    <w:p w14:paraId="17D0E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4564DAA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)*10^6, -0.1, time(</w:t>
      </w:r>
      <w:proofErr w:type="spellStart"/>
      <w:r>
        <w:rPr>
          <w:rFonts w:ascii="Courier New" w:hAnsi="Courier New" w:cs="Courier New"/>
          <w:color w:val="000000"/>
          <w:lang w:eastAsia="en-GB"/>
        </w:rPr>
        <w:t>start_idx_off+len_idx</w:t>
      </w:r>
      <w:proofErr w:type="spellEnd"/>
      <w:r>
        <w:rPr>
          <w:rFonts w:ascii="Courier New" w:hAnsi="Courier New" w:cs="Courier New"/>
          <w:color w:val="000000"/>
          <w:lang w:eastAsia="en-GB"/>
        </w:rPr>
        <w:t>)*10^6-time(</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)*10^6, 0.2],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xml:space="preserve">, </w:t>
      </w:r>
      <w:r>
        <w:rPr>
          <w:rFonts w:ascii="Courier New" w:hAnsi="Courier New" w:cs="Courier New"/>
          <w:color w:val="AA04F9"/>
          <w:lang w:eastAsia="en-GB"/>
        </w:rPr>
        <w:t>'none'</w:t>
      </w:r>
      <w:r>
        <w:rPr>
          <w:rFonts w:ascii="Courier New" w:hAnsi="Courier New" w:cs="Courier New"/>
          <w:color w:val="000000"/>
          <w:lang w:eastAsia="en-GB"/>
        </w:rPr>
        <w:t xml:space="preserve">,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[0.4660 0.8740 0.1880, .25])</w:t>
      </w:r>
    </w:p>
    <w:p w14:paraId="4924FF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plot(time*10^6, abs(</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2B66D7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text(54.25, 0.08, </w:t>
      </w:r>
      <w:r>
        <w:rPr>
          <w:rFonts w:ascii="Courier New" w:hAnsi="Courier New" w:cs="Courier New"/>
          <w:color w:val="AA04F9"/>
          <w:lang w:eastAsia="en-GB"/>
        </w:rPr>
        <w:t>'(b)'</w:t>
      </w:r>
      <w:r>
        <w:rPr>
          <w:rFonts w:ascii="Courier New" w:hAnsi="Courier New" w:cs="Courier New"/>
          <w:color w:val="000000"/>
          <w:lang w:eastAsia="en-GB"/>
        </w:rPr>
        <w:t>)</w:t>
      </w:r>
    </w:p>
    <w:p w14:paraId="237494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A7E446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r>
        <w:rPr>
          <w:rFonts w:ascii="Courier New" w:hAnsi="Courier New" w:cs="Courier New"/>
          <w:color w:val="AA04F9"/>
          <w:lang w:eastAsia="en-GB"/>
        </w:rPr>
        <w:t>'Position'</w:t>
      </w:r>
      <w:r>
        <w:rPr>
          <w:rFonts w:ascii="Courier New" w:hAnsi="Courier New" w:cs="Courier New"/>
          <w:color w:val="000000"/>
          <w:lang w:eastAsia="en-GB"/>
        </w:rPr>
        <w:t>,[0 0 1 1],</w:t>
      </w:r>
      <w:r>
        <w:rPr>
          <w:rFonts w:ascii="Courier New" w:hAnsi="Courier New" w:cs="Courier New"/>
          <w:color w:val="AA04F9"/>
          <w:lang w:eastAsia="en-GB"/>
        </w:rPr>
        <w:t>'</w:t>
      </w:r>
      <w:proofErr w:type="spellStart"/>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691431B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text(.5475, .04, </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46C4EA37"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fr-FR" w:eastAsia="en-GB"/>
        </w:rPr>
      </w:pPr>
      <w:proofErr w:type="spellStart"/>
      <w:r w:rsidRPr="00F971D4">
        <w:rPr>
          <w:rFonts w:ascii="Courier New" w:hAnsi="Courier New" w:cs="Courier New"/>
          <w:color w:val="000000"/>
          <w:lang w:val="fr-FR" w:eastAsia="en-GB"/>
        </w:rPr>
        <w:t>yl</w:t>
      </w:r>
      <w:proofErr w:type="spellEnd"/>
      <w:r w:rsidRPr="00F971D4">
        <w:rPr>
          <w:rFonts w:ascii="Courier New" w:hAnsi="Courier New" w:cs="Courier New"/>
          <w:color w:val="000000"/>
          <w:lang w:val="fr-FR" w:eastAsia="en-GB"/>
        </w:rPr>
        <w:t xml:space="preserve"> = </w:t>
      </w:r>
      <w:proofErr w:type="spellStart"/>
      <w:r w:rsidRPr="00F971D4">
        <w:rPr>
          <w:rFonts w:ascii="Courier New" w:hAnsi="Courier New" w:cs="Courier New"/>
          <w:color w:val="000000"/>
          <w:lang w:val="fr-FR" w:eastAsia="en-GB"/>
        </w:rPr>
        <w:t>text</w:t>
      </w:r>
      <w:proofErr w:type="spellEnd"/>
      <w:r w:rsidRPr="00F971D4">
        <w:rPr>
          <w:rFonts w:ascii="Courier New" w:hAnsi="Courier New" w:cs="Courier New"/>
          <w:color w:val="000000"/>
          <w:lang w:val="fr-FR" w:eastAsia="en-GB"/>
        </w:rPr>
        <w:t xml:space="preserve">(.2125, .43, </w:t>
      </w:r>
      <w:r w:rsidRPr="00F971D4">
        <w:rPr>
          <w:rFonts w:ascii="Courier New" w:hAnsi="Courier New" w:cs="Courier New"/>
          <w:color w:val="AA04F9"/>
          <w:lang w:val="fr-FR" w:eastAsia="en-GB"/>
        </w:rPr>
        <w:t>'Voltage V(t)'</w:t>
      </w:r>
      <w:r w:rsidRPr="00F971D4">
        <w:rPr>
          <w:rFonts w:ascii="Courier New" w:hAnsi="Courier New" w:cs="Courier New"/>
          <w:color w:val="000000"/>
          <w:lang w:val="fr-FR" w:eastAsia="en-GB"/>
        </w:rPr>
        <w:t>);</w:t>
      </w:r>
    </w:p>
    <w:p w14:paraId="0B5A0F8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set(</w:t>
      </w:r>
      <w:proofErr w:type="spellStart"/>
      <w:r>
        <w:rPr>
          <w:rFonts w:ascii="Courier New" w:hAnsi="Courier New" w:cs="Courier New"/>
          <w:color w:val="000000"/>
          <w:lang w:eastAsia="en-GB"/>
        </w:rPr>
        <w:t>yl</w:t>
      </w:r>
      <w:proofErr w:type="spellEnd"/>
      <w:r>
        <w:rPr>
          <w:rFonts w:ascii="Courier New" w:hAnsi="Courier New" w:cs="Courier New"/>
          <w:color w:val="000000"/>
          <w:lang w:eastAsia="en-GB"/>
        </w:rPr>
        <w:t xml:space="preserve">, </w:t>
      </w:r>
      <w:r>
        <w:rPr>
          <w:rFonts w:ascii="Courier New" w:hAnsi="Courier New" w:cs="Courier New"/>
          <w:color w:val="AA04F9"/>
          <w:lang w:eastAsia="en-GB"/>
        </w:rPr>
        <w:t>'Rotation'</w:t>
      </w:r>
      <w:r>
        <w:rPr>
          <w:rFonts w:ascii="Courier New" w:hAnsi="Courier New" w:cs="Courier New"/>
          <w:color w:val="000000"/>
          <w:lang w:eastAsia="en-GB"/>
        </w:rPr>
        <w:t>, 90)</w:t>
      </w:r>
    </w:p>
    <w:p w14:paraId="191390A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EA231B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 0, 1, 1], </w:t>
      </w:r>
      <w:r>
        <w:rPr>
          <w:rFonts w:ascii="Courier New" w:hAnsi="Courier New" w:cs="Courier New"/>
          <w:color w:val="AA04F9"/>
          <w:lang w:eastAsia="en-GB"/>
        </w:rPr>
        <w:t>'</w:t>
      </w:r>
      <w:proofErr w:type="spellStart"/>
      <w:r>
        <w:rPr>
          <w:rFonts w:ascii="Courier New" w:hAnsi="Courier New" w:cs="Courier New"/>
          <w:color w:val="AA04F9"/>
          <w:lang w:eastAsia="en-GB"/>
        </w:rPr>
        <w:t>EdgeColor</w:t>
      </w:r>
      <w:proofErr w:type="spellEnd"/>
      <w:r>
        <w:rPr>
          <w:rFonts w:ascii="Courier New" w:hAnsi="Courier New" w:cs="Courier New"/>
          <w:color w:val="AA04F9"/>
          <w:lang w:eastAsia="en-GB"/>
        </w:rPr>
        <w:t>'</w:t>
      </w:r>
      <w:r>
        <w:rPr>
          <w:rFonts w:ascii="Courier New" w:hAnsi="Courier New" w:cs="Courier New"/>
          <w:color w:val="000000"/>
          <w:lang w:eastAsia="en-GB"/>
        </w:rPr>
        <w:t>, [0, 0, 0, 0])</w:t>
      </w:r>
    </w:p>
    <w:p w14:paraId="4F5AE0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[0.105, 0.6, 0.03, 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6C739F9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[0.075, 0.1, 0.03, 0.8],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[.75, .75, .75])</w:t>
      </w:r>
    </w:p>
    <w:p w14:paraId="2ABE46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[0.05, 0.25,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609958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rectangle(</w:t>
      </w:r>
      <w:r>
        <w:rPr>
          <w:rFonts w:ascii="Courier New" w:hAnsi="Courier New" w:cs="Courier New"/>
          <w:color w:val="AA04F9"/>
          <w:lang w:eastAsia="en-GB"/>
        </w:rPr>
        <w:t>'Position'</w:t>
      </w:r>
      <w:r>
        <w:rPr>
          <w:rFonts w:ascii="Courier New" w:hAnsi="Courier New" w:cs="Courier New"/>
          <w:color w:val="000000"/>
          <w:lang w:eastAsia="en-GB"/>
        </w:rPr>
        <w:t xml:space="preserve">, [0.05, 0.75, 0.025, 0.03], </w:t>
      </w:r>
      <w:r>
        <w:rPr>
          <w:rFonts w:ascii="Courier New" w:hAnsi="Courier New" w:cs="Courier New"/>
          <w:color w:val="AA04F9"/>
          <w:lang w:eastAsia="en-GB"/>
        </w:rPr>
        <w:t>'</w:t>
      </w:r>
      <w:proofErr w:type="spellStart"/>
      <w:r>
        <w:rPr>
          <w:rFonts w:ascii="Courier New" w:hAnsi="Courier New" w:cs="Courier New"/>
          <w:color w:val="AA04F9"/>
          <w:lang w:eastAsia="en-GB"/>
        </w:rPr>
        <w:t>FaceColor</w:t>
      </w:r>
      <w:proofErr w:type="spellEnd"/>
      <w:r>
        <w:rPr>
          <w:rFonts w:ascii="Courier New" w:hAnsi="Courier New" w:cs="Courier New"/>
          <w:color w:val="AA04F9"/>
          <w:lang w:eastAsia="en-GB"/>
        </w:rPr>
        <w:t>'</w:t>
      </w:r>
      <w:r>
        <w:rPr>
          <w:rFonts w:ascii="Courier New" w:hAnsi="Courier New" w:cs="Courier New"/>
          <w:color w:val="000000"/>
          <w:lang w:eastAsia="en-GB"/>
        </w:rPr>
        <w:t>, [.5, .5, 1])</w:t>
      </w:r>
    </w:p>
    <w:p w14:paraId="75EB6F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[0.075, 0.105], [0.925, 0.925])</w:t>
      </w:r>
    </w:p>
    <w:p w14:paraId="640FA1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annotation(</w:t>
      </w:r>
      <w:r>
        <w:rPr>
          <w:rFonts w:ascii="Courier New" w:hAnsi="Courier New" w:cs="Courier New"/>
          <w:color w:val="AA04F9"/>
          <w:lang w:eastAsia="en-GB"/>
        </w:rPr>
        <w:t>'</w:t>
      </w:r>
      <w:proofErr w:type="spellStart"/>
      <w:r>
        <w:rPr>
          <w:rFonts w:ascii="Courier New" w:hAnsi="Courier New" w:cs="Courier New"/>
          <w:color w:val="AA04F9"/>
          <w:lang w:eastAsia="en-GB"/>
        </w:rPr>
        <w:t>doublearrow</w:t>
      </w:r>
      <w:proofErr w:type="spellEnd"/>
      <w:r>
        <w:rPr>
          <w:rFonts w:ascii="Courier New" w:hAnsi="Courier New" w:cs="Courier New"/>
          <w:color w:val="AA04F9"/>
          <w:lang w:eastAsia="en-GB"/>
        </w:rPr>
        <w:t>'</w:t>
      </w:r>
      <w:r>
        <w:rPr>
          <w:rFonts w:ascii="Courier New" w:hAnsi="Courier New" w:cs="Courier New"/>
          <w:color w:val="000000"/>
          <w:lang w:eastAsia="en-GB"/>
        </w:rPr>
        <w:t>, [0.105, 0.135], [0.925, 0.925])</w:t>
      </w:r>
    </w:p>
    <w:p w14:paraId="46A383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plate_1 = text(0.085, 0.95, </w:t>
      </w:r>
      <w:r>
        <w:rPr>
          <w:rFonts w:ascii="Courier New" w:hAnsi="Courier New" w:cs="Courier New"/>
          <w:color w:val="AA04F9"/>
          <w:lang w:eastAsia="en-GB"/>
        </w:rPr>
        <w:t>'10.5 mm'</w:t>
      </w:r>
      <w:r>
        <w:rPr>
          <w:rFonts w:ascii="Courier New" w:hAnsi="Courier New" w:cs="Courier New"/>
          <w:color w:val="000000"/>
          <w:lang w:eastAsia="en-GB"/>
        </w:rPr>
        <w:t>);</w:t>
      </w:r>
    </w:p>
    <w:p w14:paraId="09F34D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plate_2 = text(0.125, 0.95, </w:t>
      </w:r>
      <w:r>
        <w:rPr>
          <w:rFonts w:ascii="Courier New" w:hAnsi="Courier New" w:cs="Courier New"/>
          <w:color w:val="AA04F9"/>
          <w:lang w:eastAsia="en-GB"/>
        </w:rPr>
        <w:t>'8 mm'</w:t>
      </w:r>
      <w:r>
        <w:rPr>
          <w:rFonts w:ascii="Courier New" w:hAnsi="Courier New" w:cs="Courier New"/>
          <w:color w:val="000000"/>
          <w:lang w:eastAsia="en-GB"/>
        </w:rPr>
        <w:t>);</w:t>
      </w:r>
    </w:p>
    <w:p w14:paraId="55EBED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set(plate_1, </w:t>
      </w:r>
      <w:r>
        <w:rPr>
          <w:rFonts w:ascii="Courier New" w:hAnsi="Courier New" w:cs="Courier New"/>
          <w:color w:val="AA04F9"/>
          <w:lang w:eastAsia="en-GB"/>
        </w:rPr>
        <w:t>'Rotation'</w:t>
      </w:r>
      <w:r>
        <w:rPr>
          <w:rFonts w:ascii="Courier New" w:hAnsi="Courier New" w:cs="Courier New"/>
          <w:color w:val="000000"/>
          <w:lang w:eastAsia="en-GB"/>
        </w:rPr>
        <w:t>, 20)</w:t>
      </w:r>
    </w:p>
    <w:p w14:paraId="56F13C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set(plate_2, </w:t>
      </w:r>
      <w:r>
        <w:rPr>
          <w:rFonts w:ascii="Courier New" w:hAnsi="Courier New" w:cs="Courier New"/>
          <w:color w:val="AA04F9"/>
          <w:lang w:eastAsia="en-GB"/>
        </w:rPr>
        <w:t>'Rotation'</w:t>
      </w:r>
      <w:r>
        <w:rPr>
          <w:rFonts w:ascii="Courier New" w:hAnsi="Courier New" w:cs="Courier New"/>
          <w:color w:val="000000"/>
          <w:lang w:eastAsia="en-GB"/>
        </w:rPr>
        <w:t>, 20)</w:t>
      </w:r>
    </w:p>
    <w:p w14:paraId="7FAE9A9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0.22, </w:t>
      </w:r>
      <w:r>
        <w:rPr>
          <w:rFonts w:ascii="Courier New" w:hAnsi="Courier New" w:cs="Courier New"/>
          <w:color w:val="AA04F9"/>
          <w:lang w:eastAsia="en-GB"/>
        </w:rPr>
        <w:t>'T_{OFF}'</w:t>
      </w:r>
      <w:r>
        <w:rPr>
          <w:rFonts w:ascii="Courier New" w:hAnsi="Courier New" w:cs="Courier New"/>
          <w:color w:val="000000"/>
          <w:lang w:eastAsia="en-GB"/>
        </w:rPr>
        <w:t>)</w:t>
      </w:r>
    </w:p>
    <w:p w14:paraId="686E5B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text(0.04, 0.72, </w:t>
      </w:r>
      <w:r>
        <w:rPr>
          <w:rFonts w:ascii="Courier New" w:hAnsi="Courier New" w:cs="Courier New"/>
          <w:color w:val="AA04F9"/>
          <w:lang w:eastAsia="en-GB"/>
        </w:rPr>
        <w:t>'T_{ON}'</w:t>
      </w:r>
      <w:r>
        <w:rPr>
          <w:rFonts w:ascii="Courier New" w:hAnsi="Courier New" w:cs="Courier New"/>
          <w:color w:val="000000"/>
          <w:lang w:eastAsia="en-GB"/>
        </w:rPr>
        <w:t>)</w:t>
      </w:r>
    </w:p>
    <w:p w14:paraId="6CB8BE5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66A4FE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the frequency spectra.</w:t>
      </w:r>
    </w:p>
    <w:p w14:paraId="3788B5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129D372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on_signal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3459BF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off_signal</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7206981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start_idx_on:start_idx_on+len_idx</w:t>
      </w:r>
      <w:proofErr w:type="spellEnd"/>
      <w:r>
        <w:rPr>
          <w:rFonts w:ascii="Courier New" w:hAnsi="Courier New" w:cs="Courier New"/>
          <w:color w:val="000000"/>
          <w:lang w:eastAsia="en-GB"/>
        </w:rPr>
        <w:t>);</w:t>
      </w:r>
    </w:p>
    <w:p w14:paraId="0205F6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 = time(</w:t>
      </w:r>
      <w:proofErr w:type="spellStart"/>
      <w:r>
        <w:rPr>
          <w:rFonts w:ascii="Courier New" w:hAnsi="Courier New" w:cs="Courier New"/>
          <w:color w:val="000000"/>
          <w:lang w:eastAsia="en-GB"/>
        </w:rPr>
        <w:t>start_idx_off:start_idx_off+len_idx</w:t>
      </w:r>
      <w:proofErr w:type="spellEnd"/>
      <w:r>
        <w:rPr>
          <w:rFonts w:ascii="Courier New" w:hAnsi="Courier New" w:cs="Courier New"/>
          <w:color w:val="000000"/>
          <w:lang w:eastAsia="en-GB"/>
        </w:rPr>
        <w:t>);</w:t>
      </w:r>
    </w:p>
    <w:p w14:paraId="39E0FD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774D28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w:t>
      </w:r>
    </w:p>
    <w:p w14:paraId="27BC581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 xml:space="preserve"> = 2^nextpow2(length(</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w:t>
      </w:r>
    </w:p>
    <w:p w14:paraId="7F8CFB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fft_pts_on</w:t>
      </w:r>
      <w:proofErr w:type="spellEnd"/>
      <w:r>
        <w:rPr>
          <w:rFonts w:ascii="Courier New" w:hAnsi="Courier New" w:cs="Courier New"/>
          <w:color w:val="000000"/>
          <w:lang w:eastAsia="en-GB"/>
        </w:rPr>
        <w:t>);</w:t>
      </w:r>
    </w:p>
    <w:p w14:paraId="5E9247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(1:fft_pts_on/2);</w:t>
      </w:r>
    </w:p>
    <w:p w14:paraId="2CD7EF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refl_sig_off</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fft_pts_off</w:t>
      </w:r>
      <w:proofErr w:type="spellEnd"/>
      <w:r>
        <w:rPr>
          <w:rFonts w:ascii="Courier New" w:hAnsi="Courier New" w:cs="Courier New"/>
          <w:color w:val="000000"/>
          <w:lang w:eastAsia="en-GB"/>
        </w:rPr>
        <w:t>);</w:t>
      </w:r>
    </w:p>
    <w:p w14:paraId="72FB0F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(1:fft_pts_off/2);</w:t>
      </w:r>
    </w:p>
    <w:p w14:paraId="249D072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272F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refl_time_on</w:t>
      </w:r>
      <w:proofErr w:type="spellEnd"/>
      <w:r>
        <w:rPr>
          <w:rFonts w:ascii="Courier New" w:hAnsi="Courier New" w:cs="Courier New"/>
          <w:color w:val="000000"/>
          <w:lang w:eastAsia="en-GB"/>
        </w:rPr>
        <w:t>(1));</w:t>
      </w:r>
    </w:p>
    <w:p w14:paraId="7547593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freq_step_on</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w:t>
      </w:r>
    </w:p>
    <w:p w14:paraId="4D3703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1/(</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 xml:space="preserve">(end) - </w:t>
      </w:r>
      <w:proofErr w:type="spellStart"/>
      <w:r>
        <w:rPr>
          <w:rFonts w:ascii="Courier New" w:hAnsi="Courier New" w:cs="Courier New"/>
          <w:color w:val="000000"/>
          <w:lang w:eastAsia="en-GB"/>
        </w:rPr>
        <w:t>refl_time_off</w:t>
      </w:r>
      <w:proofErr w:type="spellEnd"/>
      <w:r>
        <w:rPr>
          <w:rFonts w:ascii="Courier New" w:hAnsi="Courier New" w:cs="Courier New"/>
          <w:color w:val="000000"/>
          <w:lang w:eastAsia="en-GB"/>
        </w:rPr>
        <w:t>(1));</w:t>
      </w:r>
    </w:p>
    <w:p w14:paraId="528582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 xml:space="preserve"> = [0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freq_step_off</w:t>
      </w:r>
      <w:proofErr w:type="spellEnd"/>
      <w:r>
        <w:rPr>
          <w:rFonts w:ascii="Courier New" w:hAnsi="Courier New" w:cs="Courier New"/>
          <w:color w:val="000000"/>
          <w:lang w:eastAsia="en-GB"/>
        </w:rPr>
        <w:t>*(length(</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)-1)];</w:t>
      </w:r>
    </w:p>
    <w:p w14:paraId="66E67C1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332ECC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the theoretical reflection coefficient</w:t>
      </w:r>
    </w:p>
    <w:p w14:paraId="43B141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02228E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rho_water</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c_l_water</w:t>
      </w:r>
      <w:proofErr w:type="spellEnd"/>
      <w:r>
        <w:rPr>
          <w:rFonts w:ascii="Courier New" w:hAnsi="Courier New" w:cs="Courier New"/>
          <w:color w:val="000000"/>
          <w:lang w:eastAsia="en-GB"/>
        </w:rPr>
        <w:t>;</w:t>
      </w:r>
    </w:p>
    <w:p w14:paraId="02D1C1D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z_alum = rho_alum * c_l_alum;</w:t>
      </w:r>
    </w:p>
    <w:p w14:paraId="44050661"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pt-BR" w:eastAsia="en-GB"/>
        </w:rPr>
      </w:pPr>
      <w:r w:rsidRPr="00F971D4">
        <w:rPr>
          <w:rFonts w:ascii="Courier New" w:hAnsi="Courier New" w:cs="Courier New"/>
          <w:color w:val="000000"/>
          <w:lang w:val="pt-BR" w:eastAsia="en-GB"/>
        </w:rPr>
        <w:t xml:space="preserve"> </w:t>
      </w:r>
    </w:p>
    <w:p w14:paraId="0FD2A27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R_21_off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 / (</w:t>
      </w:r>
      <w:proofErr w:type="spellStart"/>
      <w:r>
        <w:rPr>
          <w:rFonts w:ascii="Courier New" w:hAnsi="Courier New" w:cs="Courier New"/>
          <w:color w:val="000000"/>
          <w:lang w:eastAsia="en-GB"/>
        </w:rPr>
        <w:t>z_alum</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z_water</w:t>
      </w:r>
      <w:proofErr w:type="spellEnd"/>
      <w:r>
        <w:rPr>
          <w:rFonts w:ascii="Courier New" w:hAnsi="Courier New" w:cs="Courier New"/>
          <w:color w:val="000000"/>
          <w:lang w:eastAsia="en-GB"/>
        </w:rPr>
        <w:t>);</w:t>
      </w:r>
    </w:p>
    <w:p w14:paraId="1EAF31E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21B3F9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Get adhesive reflection coefficient.</w:t>
      </w:r>
    </w:p>
    <w:p w14:paraId="2A6467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8D69D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 max(abs(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))/100;</w:t>
      </w:r>
    </w:p>
    <w:p w14:paraId="0C570A4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2311E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316B17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w:t>
      </w:r>
    </w:p>
    <w:p w14:paraId="746C645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D5148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)-1</w:t>
      </w:r>
    </w:p>
    <w:p w14:paraId="32657DF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A9D1B7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783324F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 ii;</w:t>
      </w:r>
    </w:p>
    <w:p w14:paraId="5D1E84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6BFC2D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5A1F48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212E3A1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 xml:space="preserve"> = ii;</w:t>
      </w:r>
    </w:p>
    <w:p w14:paraId="0577E2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33CB15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A6B5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is_freq_on</w:t>
      </w:r>
      <w:proofErr w:type="spellEnd"/>
      <w:r>
        <w:rPr>
          <w:rFonts w:ascii="Courier New" w:hAnsi="Courier New" w:cs="Courier New"/>
          <w:color w:val="000000"/>
          <w:lang w:eastAsia="en-GB"/>
        </w:rPr>
        <w:t>(ii+1))</w:t>
      </w:r>
    </w:p>
    <w:p w14:paraId="720CB8D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on_freq</w:t>
      </w:r>
      <w:proofErr w:type="spellEnd"/>
      <w:r>
        <w:rPr>
          <w:rFonts w:ascii="Courier New" w:hAnsi="Courier New" w:cs="Courier New"/>
          <w:color w:val="028009"/>
          <w:lang w:eastAsia="en-GB"/>
        </w:rPr>
        <w:t xml:space="preserve"> peak</w:t>
      </w:r>
    </w:p>
    <w:p w14:paraId="6D1CE0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 ii+1;</w:t>
      </w:r>
    </w:p>
    <w:p w14:paraId="07DEB12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053DEB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 ~</w:t>
      </w:r>
      <w:proofErr w:type="spellStart"/>
      <w:r>
        <w:rPr>
          <w:rFonts w:ascii="Courier New" w:hAnsi="Courier New" w:cs="Courier New"/>
          <w:color w:val="000000"/>
          <w:lang w:eastAsia="en-GB"/>
        </w:rPr>
        <w:t>is_freq_off</w:t>
      </w:r>
      <w:proofErr w:type="spellEnd"/>
      <w:r>
        <w:rPr>
          <w:rFonts w:ascii="Courier New" w:hAnsi="Courier New" w:cs="Courier New"/>
          <w:color w:val="000000"/>
          <w:lang w:eastAsia="en-GB"/>
        </w:rPr>
        <w:t>(ii+1))</w:t>
      </w:r>
    </w:p>
    <w:p w14:paraId="338E9C4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xml:space="preserve">% If we are at the start of the </w:t>
      </w:r>
      <w:proofErr w:type="spellStart"/>
      <w:r>
        <w:rPr>
          <w:rFonts w:ascii="Courier New" w:hAnsi="Courier New" w:cs="Courier New"/>
          <w:color w:val="028009"/>
          <w:lang w:eastAsia="en-GB"/>
        </w:rPr>
        <w:t>off_freq</w:t>
      </w:r>
      <w:proofErr w:type="spellEnd"/>
      <w:r>
        <w:rPr>
          <w:rFonts w:ascii="Courier New" w:hAnsi="Courier New" w:cs="Courier New"/>
          <w:color w:val="028009"/>
          <w:lang w:eastAsia="en-GB"/>
        </w:rPr>
        <w:t xml:space="preserve"> peak</w:t>
      </w:r>
    </w:p>
    <w:p w14:paraId="010E60E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 xml:space="preserve"> = ii+1;</w:t>
      </w:r>
    </w:p>
    <w:p w14:paraId="1FA95E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3F8B1A6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567FDCE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024A946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w:t>
      </w:r>
      <w:proofErr w:type="spellEnd"/>
      <w:r>
        <w:rPr>
          <w:rFonts w:ascii="Courier New" w:hAnsi="Courier New" w:cs="Courier New"/>
          <w:color w:val="000000"/>
          <w:lang w:eastAsia="en-GB"/>
        </w:rPr>
        <w:t xml:space="preserve"> = max(</w:t>
      </w:r>
      <w:proofErr w:type="spellStart"/>
      <w:r>
        <w:rPr>
          <w:rFonts w:ascii="Courier New" w:hAnsi="Courier New" w:cs="Courier New"/>
          <w:color w:val="000000"/>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start_idx_off</w:t>
      </w:r>
      <w:proofErr w:type="spellEnd"/>
      <w:r>
        <w:rPr>
          <w:rFonts w:ascii="Courier New" w:hAnsi="Courier New" w:cs="Courier New"/>
          <w:color w:val="000000"/>
          <w:lang w:eastAsia="en-GB"/>
        </w:rPr>
        <w:t>);</w:t>
      </w:r>
    </w:p>
    <w:p w14:paraId="022B67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end_idx</w:t>
      </w:r>
      <w:proofErr w:type="spellEnd"/>
      <w:r>
        <w:rPr>
          <w:rFonts w:ascii="Courier New" w:hAnsi="Courier New" w:cs="Courier New"/>
          <w:color w:val="000000"/>
          <w:lang w:eastAsia="en-GB"/>
        </w:rPr>
        <w:t xml:space="preserve"> = min(</w:t>
      </w:r>
      <w:proofErr w:type="spellStart"/>
      <w:r>
        <w:rPr>
          <w:rFonts w:ascii="Courier New" w:hAnsi="Courier New" w:cs="Courier New"/>
          <w:color w:val="000000"/>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end_idx_off</w:t>
      </w:r>
      <w:proofErr w:type="spellEnd"/>
      <w:r>
        <w:rPr>
          <w:rFonts w:ascii="Courier New" w:hAnsi="Courier New" w:cs="Courier New"/>
          <w:color w:val="000000"/>
          <w:lang w:eastAsia="en-GB"/>
        </w:rPr>
        <w:t>);</w:t>
      </w:r>
    </w:p>
    <w:p w14:paraId="56238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CEE28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proofErr w:type="spellStart"/>
      <w:r>
        <w:rPr>
          <w:rFonts w:ascii="Courier New" w:hAnsi="Courier New" w:cs="Courier New"/>
          <w:color w:val="AA04F9"/>
          <w:lang w:eastAsia="en-GB"/>
        </w:rPr>
        <w:t>start_idx_on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start_idx_off</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end_idx_on</w:t>
      </w:r>
      <w:proofErr w:type="spellEnd"/>
      <w:r>
        <w:rPr>
          <w:rFonts w:ascii="Courier New" w:hAnsi="Courier New" w:cs="Courier New"/>
          <w:color w:val="000000"/>
          <w:lang w:eastAsia="en-GB"/>
        </w:rPr>
        <w:t xml:space="preserve"> </w:t>
      </w:r>
      <w:proofErr w:type="spellStart"/>
      <w:r>
        <w:rPr>
          <w:rFonts w:ascii="Courier New" w:hAnsi="Courier New" w:cs="Courier New"/>
          <w:color w:val="AA04F9"/>
          <w:lang w:eastAsia="en-GB"/>
        </w:rPr>
        <w:t>end_idx_off</w:t>
      </w:r>
      <w:proofErr w:type="spellEnd"/>
    </w:p>
    <w:p w14:paraId="47A716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AA04F9"/>
          <w:lang w:eastAsia="en-GB"/>
        </w:rPr>
        <w:t xml:space="preserve"> </w:t>
      </w:r>
    </w:p>
    <w:p w14:paraId="702471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refl_spec_on_1 = </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12BBF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refl_spec_off_1 = </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466A874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start_idx:end_idx</w:t>
      </w:r>
      <w:proofErr w:type="spellEnd"/>
      <w:r>
        <w:rPr>
          <w:rFonts w:ascii="Courier New" w:hAnsi="Courier New" w:cs="Courier New"/>
          <w:color w:val="000000"/>
          <w:lang w:eastAsia="en-GB"/>
        </w:rPr>
        <w:t>);</w:t>
      </w:r>
    </w:p>
    <w:p w14:paraId="7FD453C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F9FFB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R_21_on = R_21_off * real(refl_spec_on_1 ./ refl_spec_off_1);</w:t>
      </w:r>
    </w:p>
    <w:p w14:paraId="0787D13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07277B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reflection coefficient</w:t>
      </w:r>
    </w:p>
    <w:p w14:paraId="426657B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B3F7A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 = figure(3);</w:t>
      </w:r>
    </w:p>
    <w:p w14:paraId="7D3DB60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subplot(1,2,1)</w:t>
      </w:r>
    </w:p>
    <w:p w14:paraId="437C39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Only plot up to 15 </w:t>
      </w:r>
      <w:proofErr w:type="spellStart"/>
      <w:r>
        <w:rPr>
          <w:rFonts w:ascii="Courier New" w:hAnsi="Courier New" w:cs="Courier New"/>
          <w:color w:val="028009"/>
          <w:lang w:eastAsia="en-GB"/>
        </w:rPr>
        <w:t>MHz.</w:t>
      </w:r>
      <w:proofErr w:type="spellEnd"/>
      <w:r>
        <w:rPr>
          <w:rFonts w:ascii="Courier New" w:hAnsi="Courier New" w:cs="Courier New"/>
          <w:color w:val="028009"/>
          <w:lang w:eastAsia="en-GB"/>
        </w:rPr>
        <w:t xml:space="preserve"> Could find an automated way to do this if</w:t>
      </w:r>
    </w:p>
    <w:p w14:paraId="0FAA541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required.</w:t>
      </w:r>
    </w:p>
    <w:p w14:paraId="146870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refl_spec_on</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w:t>
      </w:r>
      <w:r>
        <w:rPr>
          <w:rFonts w:ascii="Courier New" w:hAnsi="Courier New" w:cs="Courier New"/>
          <w:color w:val="000000"/>
          <w:lang w:eastAsia="en-GB"/>
        </w:rPr>
        <w:t>)</w:t>
      </w:r>
    </w:p>
    <w:p w14:paraId="05A5A5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3ECB10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freq_off</w:t>
      </w:r>
      <w:proofErr w:type="spellEnd"/>
      <w:r>
        <w:rPr>
          <w:rFonts w:ascii="Courier New" w:hAnsi="Courier New" w:cs="Courier New"/>
          <w:color w:val="000000"/>
          <w:lang w:eastAsia="en-GB"/>
        </w:rPr>
        <w:t>(1:16)*10^-6, abs(</w:t>
      </w:r>
      <w:proofErr w:type="spellStart"/>
      <w:r>
        <w:rPr>
          <w:rFonts w:ascii="Courier New" w:hAnsi="Courier New" w:cs="Courier New"/>
          <w:color w:val="000000"/>
          <w:lang w:eastAsia="en-GB"/>
        </w:rPr>
        <w:t>refl_spec_off</w:t>
      </w:r>
      <w:proofErr w:type="spellEnd"/>
      <w:r>
        <w:rPr>
          <w:rFonts w:ascii="Courier New" w:hAnsi="Courier New" w:cs="Courier New"/>
          <w:color w:val="000000"/>
          <w:lang w:eastAsia="en-GB"/>
        </w:rPr>
        <w:t xml:space="preserve">(1:16)), </w:t>
      </w:r>
      <w:r>
        <w:rPr>
          <w:rFonts w:ascii="Courier New" w:hAnsi="Courier New" w:cs="Courier New"/>
          <w:color w:val="AA04F9"/>
          <w:lang w:eastAsia="en-GB"/>
        </w:rPr>
        <w:t>'black'</w:t>
      </w:r>
      <w:r>
        <w:rPr>
          <w:rFonts w:ascii="Courier New" w:hAnsi="Courier New" w:cs="Courier New"/>
          <w:color w:val="000000"/>
          <w:lang w:eastAsia="en-GB"/>
        </w:rPr>
        <w:t>)</w:t>
      </w:r>
    </w:p>
    <w:p w14:paraId="0F3908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plot([</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 xml:space="preserve">(1)*10^-6, </w:t>
      </w:r>
      <w:proofErr w:type="spellStart"/>
      <w:r>
        <w:rPr>
          <w:rFonts w:ascii="Courier New" w:hAnsi="Courier New" w:cs="Courier New"/>
          <w:color w:val="000000"/>
          <w:lang w:eastAsia="en-GB"/>
        </w:rPr>
        <w:t>freq_on</w:t>
      </w:r>
      <w:proofErr w:type="spellEnd"/>
      <w:r>
        <w:rPr>
          <w:rFonts w:ascii="Courier New" w:hAnsi="Courier New" w:cs="Courier New"/>
          <w:color w:val="000000"/>
          <w:lang w:eastAsia="en-GB"/>
        </w:rPr>
        <w:t>(15)*10^-6],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refl_threshold</w:t>
      </w:r>
      <w:proofErr w:type="spellEnd"/>
      <w:r>
        <w:rPr>
          <w:rFonts w:ascii="Courier New" w:hAnsi="Courier New" w:cs="Courier New"/>
          <w:color w:val="000000"/>
          <w:lang w:eastAsia="en-GB"/>
        </w:rPr>
        <w:t xml:space="preserve">], </w:t>
      </w:r>
      <w:r>
        <w:rPr>
          <w:rFonts w:ascii="Courier New" w:hAnsi="Courier New" w:cs="Courier New"/>
          <w:color w:val="AA04F9"/>
          <w:lang w:eastAsia="en-GB"/>
        </w:rPr>
        <w:t>'r--'</w:t>
      </w:r>
      <w:r>
        <w:rPr>
          <w:rFonts w:ascii="Courier New" w:hAnsi="Courier New" w:cs="Courier New"/>
          <w:color w:val="000000"/>
          <w:lang w:eastAsia="en-GB"/>
        </w:rPr>
        <w:t>)</w:t>
      </w:r>
    </w:p>
    <w:p w14:paraId="1A14B5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790A02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legend(</w:t>
      </w:r>
      <w:r>
        <w:rPr>
          <w:rFonts w:ascii="Courier New" w:hAnsi="Courier New" w:cs="Courier New"/>
          <w:color w:val="AA04F9"/>
          <w:lang w:eastAsia="en-GB"/>
        </w:rPr>
        <w:t>'B_1^{ON}'</w:t>
      </w:r>
      <w:r>
        <w:rPr>
          <w:rFonts w:ascii="Courier New" w:hAnsi="Courier New" w:cs="Courier New"/>
          <w:color w:val="000000"/>
          <w:lang w:eastAsia="en-GB"/>
        </w:rPr>
        <w:t xml:space="preserve">, </w:t>
      </w:r>
      <w:r>
        <w:rPr>
          <w:rFonts w:ascii="Courier New" w:hAnsi="Courier New" w:cs="Courier New"/>
          <w:color w:val="AA04F9"/>
          <w:lang w:eastAsia="en-GB"/>
        </w:rPr>
        <w:t>'B_1^{OFF}'</w:t>
      </w:r>
      <w:r>
        <w:rPr>
          <w:rFonts w:ascii="Courier New" w:hAnsi="Courier New" w:cs="Courier New"/>
          <w:color w:val="000000"/>
          <w:lang w:eastAsia="en-GB"/>
        </w:rPr>
        <w:t xml:space="preserve">, </w:t>
      </w:r>
      <w:r>
        <w:rPr>
          <w:rFonts w:ascii="Courier New" w:hAnsi="Courier New" w:cs="Courier New"/>
          <w:color w:val="AA04F9"/>
          <w:lang w:eastAsia="en-GB"/>
        </w:rPr>
        <w:t>'Threshold'</w:t>
      </w:r>
      <w:r>
        <w:rPr>
          <w:rFonts w:ascii="Courier New" w:hAnsi="Courier New" w:cs="Courier New"/>
          <w:color w:val="000000"/>
          <w:lang w:eastAsia="en-GB"/>
        </w:rPr>
        <w:t>)</w:t>
      </w:r>
    </w:p>
    <w:p w14:paraId="725C7744"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it-IT" w:eastAsia="en-GB"/>
        </w:rPr>
      </w:pPr>
      <w:proofErr w:type="spellStart"/>
      <w:r w:rsidRPr="00F971D4">
        <w:rPr>
          <w:rFonts w:ascii="Courier New" w:hAnsi="Courier New" w:cs="Courier New"/>
          <w:color w:val="000000"/>
          <w:lang w:val="it-IT" w:eastAsia="en-GB"/>
        </w:rPr>
        <w:t>ylabel</w:t>
      </w:r>
      <w:proofErr w:type="spellEnd"/>
      <w:r w:rsidRPr="00F971D4">
        <w:rPr>
          <w:rFonts w:ascii="Courier New" w:hAnsi="Courier New" w:cs="Courier New"/>
          <w:color w:val="000000"/>
          <w:lang w:val="it-IT" w:eastAsia="en-GB"/>
        </w:rPr>
        <w:t>(</w:t>
      </w:r>
      <w:r w:rsidRPr="00F971D4">
        <w:rPr>
          <w:rFonts w:ascii="Courier New" w:hAnsi="Courier New" w:cs="Courier New"/>
          <w:color w:val="AA04F9"/>
          <w:lang w:val="it-IT" w:eastAsia="en-GB"/>
        </w:rPr>
        <w:t>'Voltage |V(\omega)|'</w:t>
      </w:r>
      <w:r w:rsidRPr="00F971D4">
        <w:rPr>
          <w:rFonts w:ascii="Courier New" w:hAnsi="Courier New" w:cs="Courier New"/>
          <w:color w:val="000000"/>
          <w:lang w:val="it-IT" w:eastAsia="en-GB"/>
        </w:rPr>
        <w:t>)</w:t>
      </w:r>
    </w:p>
    <w:p w14:paraId="605865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text(.5, 2.4, </w:t>
      </w:r>
      <w:r>
        <w:rPr>
          <w:rFonts w:ascii="Courier New" w:hAnsi="Courier New" w:cs="Courier New"/>
          <w:color w:val="AA04F9"/>
          <w:lang w:eastAsia="en-GB"/>
        </w:rPr>
        <w:t>'(a)'</w:t>
      </w:r>
      <w:r>
        <w:rPr>
          <w:rFonts w:ascii="Courier New" w:hAnsi="Courier New" w:cs="Courier New"/>
          <w:color w:val="000000"/>
          <w:lang w:eastAsia="en-GB"/>
        </w:rPr>
        <w:t>)</w:t>
      </w:r>
    </w:p>
    <w:p w14:paraId="3A2800E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BB85FF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subplot(1,2,2)</w:t>
      </w:r>
    </w:p>
    <w:p w14:paraId="5B462E5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(2:end-1)*10^-6, R_21_on(2:end-1), </w:t>
      </w:r>
      <w:r>
        <w:rPr>
          <w:rFonts w:ascii="Courier New" w:hAnsi="Courier New" w:cs="Courier New"/>
          <w:color w:val="AA04F9"/>
          <w:lang w:eastAsia="en-GB"/>
        </w:rPr>
        <w:t>'</w:t>
      </w:r>
      <w:proofErr w:type="spellStart"/>
      <w:r>
        <w:rPr>
          <w:rFonts w:ascii="Courier New" w:hAnsi="Courier New" w:cs="Courier New"/>
          <w:color w:val="AA04F9"/>
          <w:lang w:eastAsia="en-GB"/>
        </w:rPr>
        <w:t>ro</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2E6DA95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400706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'Reflection Coefficient'</w:t>
      </w:r>
      <w:r>
        <w:rPr>
          <w:rFonts w:ascii="Courier New" w:hAnsi="Courier New" w:cs="Courier New"/>
          <w:color w:val="000000"/>
          <w:lang w:eastAsia="en-GB"/>
        </w:rPr>
        <w:t>)</w:t>
      </w:r>
    </w:p>
    <w:p w14:paraId="689B469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ylim</w:t>
      </w:r>
      <w:proofErr w:type="spellEnd"/>
      <w:r>
        <w:rPr>
          <w:rFonts w:ascii="Courier New" w:hAnsi="Courier New" w:cs="Courier New"/>
          <w:color w:val="000000"/>
          <w:lang w:eastAsia="en-GB"/>
        </w:rPr>
        <w:t>([0, 1.05])</w:t>
      </w:r>
    </w:p>
    <w:p w14:paraId="27F03AA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xlim</w:t>
      </w:r>
      <w:proofErr w:type="spellEnd"/>
      <w:r>
        <w:rPr>
          <w:rFonts w:ascii="Courier New" w:hAnsi="Courier New" w:cs="Courier New"/>
          <w:color w:val="000000"/>
          <w:lang w:eastAsia="en-GB"/>
        </w:rPr>
        <w:t>([0, 20])</w:t>
      </w:r>
    </w:p>
    <w:p w14:paraId="460778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text(0.5, 1.0175, </w:t>
      </w:r>
      <w:r>
        <w:rPr>
          <w:rFonts w:ascii="Courier New" w:hAnsi="Courier New" w:cs="Courier New"/>
          <w:color w:val="AA04F9"/>
          <w:lang w:eastAsia="en-GB"/>
        </w:rPr>
        <w:t>'(b)'</w:t>
      </w:r>
      <w:r>
        <w:rPr>
          <w:rFonts w:ascii="Courier New" w:hAnsi="Courier New" w:cs="Courier New"/>
          <w:color w:val="000000"/>
          <w:lang w:eastAsia="en-GB"/>
        </w:rPr>
        <w:t>)</w:t>
      </w:r>
    </w:p>
    <w:p w14:paraId="27B42F0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67C94E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h = axes(</w:t>
      </w:r>
      <w:proofErr w:type="spellStart"/>
      <w:r>
        <w:rPr>
          <w:rFonts w:ascii="Courier New" w:hAnsi="Courier New" w:cs="Courier New"/>
          <w:color w:val="000000"/>
          <w:lang w:eastAsia="en-GB"/>
        </w:rPr>
        <w:t>fig,</w:t>
      </w:r>
      <w:r>
        <w:rPr>
          <w:rFonts w:ascii="Courier New" w:hAnsi="Courier New" w:cs="Courier New"/>
          <w:color w:val="AA04F9"/>
          <w:lang w:eastAsia="en-GB"/>
        </w:rPr>
        <w:t>'Visible'</w:t>
      </w:r>
      <w:r>
        <w:rPr>
          <w:rFonts w:ascii="Courier New" w:hAnsi="Courier New" w:cs="Courier New"/>
          <w:color w:val="000000"/>
          <w:lang w:eastAsia="en-GB"/>
        </w:rPr>
        <w:t>,</w:t>
      </w:r>
      <w:r>
        <w:rPr>
          <w:rFonts w:ascii="Courier New" w:hAnsi="Courier New" w:cs="Courier New"/>
          <w:color w:val="AA04F9"/>
          <w:lang w:eastAsia="en-GB"/>
        </w:rPr>
        <w:t>'off</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46943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h.XLabel.Visible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455705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h.YLabel.Visible</w:t>
      </w:r>
      <w:proofErr w:type="spellEnd"/>
      <w:r>
        <w:rPr>
          <w:rFonts w:ascii="Courier New" w:hAnsi="Courier New" w:cs="Courier New"/>
          <w:color w:val="000000"/>
          <w:lang w:eastAsia="en-GB"/>
        </w:rPr>
        <w:t>=</w:t>
      </w:r>
      <w:r>
        <w:rPr>
          <w:rFonts w:ascii="Courier New" w:hAnsi="Courier New" w:cs="Courier New"/>
          <w:color w:val="AA04F9"/>
          <w:lang w:eastAsia="en-GB"/>
        </w:rPr>
        <w:t>'on'</w:t>
      </w:r>
      <w:r>
        <w:rPr>
          <w:rFonts w:ascii="Courier New" w:hAnsi="Courier New" w:cs="Courier New"/>
          <w:color w:val="000000"/>
          <w:lang w:eastAsia="en-GB"/>
        </w:rPr>
        <w:t>;</w:t>
      </w:r>
    </w:p>
    <w:p w14:paraId="36788A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'Frequency (MHz)'</w:t>
      </w:r>
      <w:r>
        <w:rPr>
          <w:rFonts w:ascii="Courier New" w:hAnsi="Courier New" w:cs="Courier New"/>
          <w:color w:val="000000"/>
          <w:lang w:eastAsia="en-GB"/>
        </w:rPr>
        <w:t>)</w:t>
      </w:r>
    </w:p>
    <w:p w14:paraId="5577F175" w14:textId="098E3001" w:rsidR="00F971D4" w:rsidRDefault="00F971D4" w:rsidP="00F971D4">
      <w:pPr>
        <w:pStyle w:val="Heading2"/>
      </w:pPr>
    </w:p>
    <w:p w14:paraId="23F8CE0F" w14:textId="644092FF" w:rsidR="00F971D4" w:rsidRDefault="00F971D4" w:rsidP="00F971D4">
      <w:pPr>
        <w:pStyle w:val="Heading2"/>
      </w:pPr>
      <w:r w:rsidRPr="00F971D4">
        <w:t xml:space="preserve">Appendix </w:t>
      </w:r>
      <w:r>
        <w:t>C</w:t>
      </w:r>
      <w:r w:rsidRPr="00F971D4">
        <w:t xml:space="preserve">: </w:t>
      </w:r>
      <w:proofErr w:type="spellStart"/>
      <w:r w:rsidRPr="00F971D4">
        <w:t>Matlab</w:t>
      </w:r>
      <w:proofErr w:type="spellEnd"/>
      <w:r w:rsidRPr="00F971D4">
        <w:t xml:space="preserve"> code (3b </w:t>
      </w:r>
      <w:r>
        <w:t>Automated time-domain thickness measurement</w:t>
      </w:r>
      <w:r>
        <w:t>)</w:t>
      </w:r>
    </w:p>
    <w:p w14:paraId="7521DF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clear; </w:t>
      </w:r>
      <w:r>
        <w:rPr>
          <w:rFonts w:ascii="Courier New" w:hAnsi="Courier New" w:cs="Courier New"/>
          <w:color w:val="028009"/>
          <w:lang w:eastAsia="en-GB"/>
        </w:rPr>
        <w:t>%clear all variables from memory</w:t>
      </w:r>
    </w:p>
    <w:p w14:paraId="2F95E3B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close </w:t>
      </w:r>
      <w:r>
        <w:rPr>
          <w:rFonts w:ascii="Courier New" w:hAnsi="Courier New" w:cs="Courier New"/>
          <w:color w:val="AA04F9"/>
          <w:lang w:eastAsia="en-GB"/>
        </w:rPr>
        <w:t>all</w:t>
      </w:r>
      <w:r>
        <w:rPr>
          <w:rFonts w:ascii="Courier New" w:hAnsi="Courier New" w:cs="Courier New"/>
          <w:color w:val="000000"/>
          <w:lang w:eastAsia="en-GB"/>
        </w:rPr>
        <w:t xml:space="preserve">; </w:t>
      </w:r>
      <w:r>
        <w:rPr>
          <w:rFonts w:ascii="Courier New" w:hAnsi="Courier New" w:cs="Courier New"/>
          <w:color w:val="028009"/>
          <w:lang w:eastAsia="en-GB"/>
        </w:rPr>
        <w:t>%close all windows</w:t>
      </w:r>
    </w:p>
    <w:p w14:paraId="244EF4B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clc</w:t>
      </w:r>
      <w:proofErr w:type="spellEnd"/>
      <w:r>
        <w:rPr>
          <w:rFonts w:ascii="Courier New" w:hAnsi="Courier New" w:cs="Courier New"/>
          <w:color w:val="000000"/>
          <w:lang w:eastAsia="en-GB"/>
        </w:rPr>
        <w:t xml:space="preserve">; </w:t>
      </w:r>
      <w:r>
        <w:rPr>
          <w:rFonts w:ascii="Courier New" w:hAnsi="Courier New" w:cs="Courier New"/>
          <w:color w:val="028009"/>
          <w:lang w:eastAsia="en-GB"/>
        </w:rPr>
        <w:t>%clear command window</w:t>
      </w:r>
    </w:p>
    <w:p w14:paraId="040F2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4F0CDD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load(</w:t>
      </w:r>
      <w:r>
        <w:rPr>
          <w:rFonts w:ascii="Courier New" w:hAnsi="Courier New" w:cs="Courier New"/>
          <w:color w:val="AA04F9"/>
          <w:lang w:eastAsia="en-GB"/>
        </w:rPr>
        <w:t>'</w:t>
      </w:r>
      <w:proofErr w:type="spellStart"/>
      <w:r>
        <w:rPr>
          <w:rFonts w:ascii="Courier New" w:hAnsi="Courier New" w:cs="Courier New"/>
          <w:color w:val="AA04F9"/>
          <w:lang w:eastAsia="en-GB"/>
        </w:rPr>
        <w:t>bearing_casing_bscan.mat</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351608E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29603E3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Filter data and get envelope.</w:t>
      </w:r>
    </w:p>
    <w:p w14:paraId="6C3EA11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39B6A72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xml:space="preserve"> = 2^nextpow2(length(time));</w:t>
      </w:r>
    </w:p>
    <w:p w14:paraId="2F384FA0" w14:textId="77777777" w:rsidR="00F971D4" w:rsidRP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val="de-DE" w:eastAsia="en-GB"/>
        </w:rPr>
      </w:pPr>
      <w:r w:rsidRPr="00F971D4">
        <w:rPr>
          <w:rFonts w:ascii="Courier New" w:hAnsi="Courier New" w:cs="Courier New"/>
          <w:color w:val="000000"/>
          <w:lang w:val="de-DE" w:eastAsia="en-GB"/>
        </w:rPr>
        <w:t>spectra = fft(voltage, fft_pts, 1);</w:t>
      </w:r>
    </w:p>
    <w:p w14:paraId="1E5384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spectra = spectra(1:fft_pts/2, :);</w:t>
      </w:r>
    </w:p>
    <w:p w14:paraId="0514676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D00D3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df = 1/(time(end) - time(1));</w:t>
      </w:r>
    </w:p>
    <w:p w14:paraId="1A97202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 xml:space="preserve"> = [0 : df : df*(</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/2 - 1)];</w:t>
      </w:r>
    </w:p>
    <w:p w14:paraId="32B8CAF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650117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fn_gaussian</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8BA0B7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gaussian_window</w:t>
      </w:r>
      <w:proofErr w:type="spellEnd"/>
      <w:r>
        <w:rPr>
          <w:rFonts w:ascii="Courier New" w:hAnsi="Courier New" w:cs="Courier New"/>
          <w:color w:val="000000"/>
          <w:lang w:eastAsia="en-GB"/>
        </w:rPr>
        <w:t>;</w:t>
      </w:r>
    </w:p>
    <w:p w14:paraId="1456D85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/2,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62B5F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hanning_window</w:t>
      </w:r>
      <w:proofErr w:type="spellEnd"/>
      <w:r>
        <w:rPr>
          <w:rFonts w:ascii="Courier New" w:hAnsi="Courier New" w:cs="Courier New"/>
          <w:color w:val="000000"/>
          <w:lang w:eastAsia="en-GB"/>
        </w:rPr>
        <w:t>;</w:t>
      </w:r>
    </w:p>
    <w:p w14:paraId="78F8AD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fn_hanning_hi_pass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7719CE3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hanning_hi_window</w:t>
      </w:r>
      <w:proofErr w:type="spellEnd"/>
      <w:r>
        <w:rPr>
          <w:rFonts w:ascii="Courier New" w:hAnsi="Courier New" w:cs="Courier New"/>
          <w:color w:val="000000"/>
          <w:lang w:eastAsia="en-GB"/>
        </w:rPr>
        <w:t>;</w:t>
      </w:r>
    </w:p>
    <w:p w14:paraId="340875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fn_hanning_lo_pass</w:t>
      </w:r>
      <w:proofErr w:type="spellEnd"/>
      <w:r>
        <w:rPr>
          <w:rFonts w:ascii="Courier New" w:hAnsi="Courier New" w:cs="Courier New"/>
          <w:color w:val="000000"/>
          <w:lang w:eastAsia="en-GB"/>
        </w:rPr>
        <w:t>(length(spectra), 2*5e6/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 3*5e6/</w:t>
      </w:r>
      <w:proofErr w:type="spellStart"/>
      <w:r>
        <w:rPr>
          <w:rFonts w:ascii="Courier New" w:hAnsi="Courier New" w:cs="Courier New"/>
          <w:color w:val="000000"/>
          <w:lang w:eastAsia="en-GB"/>
        </w:rPr>
        <w:t>freq</w:t>
      </w:r>
      <w:proofErr w:type="spellEnd"/>
      <w:r>
        <w:rPr>
          <w:rFonts w:ascii="Courier New" w:hAnsi="Courier New" w:cs="Courier New"/>
          <w:color w:val="000000"/>
          <w:lang w:eastAsia="en-GB"/>
        </w:rPr>
        <w:t>(end));</w:t>
      </w:r>
    </w:p>
    <w:p w14:paraId="439B723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 spectra .* </w:t>
      </w:r>
      <w:proofErr w:type="spellStart"/>
      <w:r>
        <w:rPr>
          <w:rFonts w:ascii="Courier New" w:hAnsi="Courier New" w:cs="Courier New"/>
          <w:color w:val="000000"/>
          <w:lang w:eastAsia="en-GB"/>
        </w:rPr>
        <w:t>hanning_lo_window</w:t>
      </w:r>
      <w:proofErr w:type="spellEnd"/>
      <w:r>
        <w:rPr>
          <w:rFonts w:ascii="Courier New" w:hAnsi="Courier New" w:cs="Courier New"/>
          <w:color w:val="000000"/>
          <w:lang w:eastAsia="en-GB"/>
        </w:rPr>
        <w:t>;</w:t>
      </w:r>
    </w:p>
    <w:p w14:paraId="3D798BC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AF475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gaussian_spectra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F56883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(1:length(time), :);</w:t>
      </w:r>
    </w:p>
    <w:p w14:paraId="05B47FD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8986C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0A98F2C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(1:length(time), :);</w:t>
      </w:r>
    </w:p>
    <w:p w14:paraId="28A5CAC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61070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hanning_hi_spectra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5456EC4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(1:length(time), :);</w:t>
      </w:r>
    </w:p>
    <w:p w14:paraId="25B474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16D42EE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ifft</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hanning_lo_spectra</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fft_pts</w:t>
      </w:r>
      <w:proofErr w:type="spellEnd"/>
      <w:r>
        <w:rPr>
          <w:rFonts w:ascii="Courier New" w:hAnsi="Courier New" w:cs="Courier New"/>
          <w:color w:val="000000"/>
          <w:lang w:eastAsia="en-GB"/>
        </w:rPr>
        <w:t>, 1);</w:t>
      </w:r>
    </w:p>
    <w:p w14:paraId="6517044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(1:length(time), :);</w:t>
      </w:r>
    </w:p>
    <w:p w14:paraId="3F0C7E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D60924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filtered data.</w:t>
      </w:r>
    </w:p>
    <w:p w14:paraId="5CD7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6ED12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figure(1)</w:t>
      </w:r>
    </w:p>
    <w:p w14:paraId="505B370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subplot(2,2,1)</w:t>
      </w:r>
    </w:p>
    <w:p w14:paraId="565B3AF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g_signals</w:t>
      </w:r>
      <w:proofErr w:type="spellEnd"/>
      <w:r>
        <w:rPr>
          <w:rFonts w:ascii="Courier New" w:hAnsi="Courier New" w:cs="Courier New"/>
          <w:color w:val="000000"/>
          <w:lang w:eastAsia="en-GB"/>
        </w:rPr>
        <w:t>'))</w:t>
      </w:r>
    </w:p>
    <w:p w14:paraId="04F323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EA9920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54E5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5E2EB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subplot(2,2,2)</w:t>
      </w:r>
    </w:p>
    <w:p w14:paraId="5D5F28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w:t>
      </w:r>
    </w:p>
    <w:p w14:paraId="26AE638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0B2DC87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7670C94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FE5DA1E"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subplot(2,2,3)</w:t>
      </w:r>
    </w:p>
    <w:p w14:paraId="0FED958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hh_signals</w:t>
      </w:r>
      <w:proofErr w:type="spellEnd"/>
      <w:r>
        <w:rPr>
          <w:rFonts w:ascii="Courier New" w:hAnsi="Courier New" w:cs="Courier New"/>
          <w:color w:val="000000"/>
          <w:lang w:eastAsia="en-GB"/>
        </w:rPr>
        <w:t>'))</w:t>
      </w:r>
    </w:p>
    <w:p w14:paraId="288E33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262948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4AE8B67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5CADC32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subplot(2,2,4)</w:t>
      </w:r>
    </w:p>
    <w:p w14:paraId="1123D48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imagesc</w:t>
      </w:r>
      <w:proofErr w:type="spellEnd"/>
      <w:r>
        <w:rPr>
          <w:rFonts w:ascii="Courier New" w:hAnsi="Courier New" w:cs="Courier New"/>
          <w:color w:val="000000"/>
          <w:lang w:eastAsia="en-GB"/>
        </w:rPr>
        <w:t xml:space="preserve">(time*10^6,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*10^3, abs(</w:t>
      </w:r>
      <w:proofErr w:type="spellStart"/>
      <w:r>
        <w:rPr>
          <w:rFonts w:ascii="Courier New" w:hAnsi="Courier New" w:cs="Courier New"/>
          <w:color w:val="000000"/>
          <w:lang w:eastAsia="en-GB"/>
        </w:rPr>
        <w:t>hl_signals</w:t>
      </w:r>
      <w:proofErr w:type="spellEnd"/>
      <w:r>
        <w:rPr>
          <w:rFonts w:ascii="Courier New" w:hAnsi="Courier New" w:cs="Courier New"/>
          <w:color w:val="000000"/>
          <w:lang w:eastAsia="en-GB"/>
        </w:rPr>
        <w:t>'))</w:t>
      </w:r>
    </w:p>
    <w:p w14:paraId="269C3AF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'Time (\</w:t>
      </w:r>
      <w:proofErr w:type="spellStart"/>
      <w:r>
        <w:rPr>
          <w:rFonts w:ascii="Courier New" w:hAnsi="Courier New" w:cs="Courier New"/>
          <w:color w:val="AA04F9"/>
          <w:lang w:eastAsia="en-GB"/>
        </w:rPr>
        <w:t>mus</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528E26D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'Position (mm)'</w:t>
      </w:r>
      <w:r>
        <w:rPr>
          <w:rFonts w:ascii="Courier New" w:hAnsi="Courier New" w:cs="Courier New"/>
          <w:color w:val="000000"/>
          <w:lang w:eastAsia="en-GB"/>
        </w:rPr>
        <w:t>)</w:t>
      </w:r>
    </w:p>
    <w:p w14:paraId="3274C02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3FD4F6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c = </w:t>
      </w:r>
      <w:proofErr w:type="spellStart"/>
      <w:r>
        <w:rPr>
          <w:rFonts w:ascii="Courier New" w:hAnsi="Courier New" w:cs="Courier New"/>
          <w:color w:val="000000"/>
          <w:lang w:eastAsia="en-GB"/>
        </w:rPr>
        <w:t>colorbar</w:t>
      </w:r>
      <w:proofErr w:type="spellEnd"/>
      <w:r>
        <w:rPr>
          <w:rFonts w:ascii="Courier New" w:hAnsi="Courier New" w:cs="Courier New"/>
          <w:color w:val="000000"/>
          <w:lang w:eastAsia="en-GB"/>
        </w:rPr>
        <w:t>();</w:t>
      </w:r>
    </w:p>
    <w:p w14:paraId="67DCA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c.Label.String</w:t>
      </w:r>
      <w:proofErr w:type="spellEnd"/>
      <w:r>
        <w:rPr>
          <w:rFonts w:ascii="Courier New" w:hAnsi="Courier New" w:cs="Courier New"/>
          <w:color w:val="000000"/>
          <w:lang w:eastAsia="en-GB"/>
        </w:rPr>
        <w:t xml:space="preserve"> = </w:t>
      </w:r>
      <w:r>
        <w:rPr>
          <w:rFonts w:ascii="Courier New" w:hAnsi="Courier New" w:cs="Courier New"/>
          <w:color w:val="AA04F9"/>
          <w:lang w:eastAsia="en-GB"/>
        </w:rPr>
        <w:t>'Voltage |V(x, t)|'</w:t>
      </w:r>
      <w:r>
        <w:rPr>
          <w:rFonts w:ascii="Courier New" w:hAnsi="Courier New" w:cs="Courier New"/>
          <w:color w:val="000000"/>
          <w:lang w:eastAsia="en-GB"/>
        </w:rPr>
        <w:t>;</w:t>
      </w:r>
    </w:p>
    <w:p w14:paraId="177BD55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04B4CCD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Work out response locations.</w:t>
      </w:r>
    </w:p>
    <w:p w14:paraId="27222FB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58D456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threshold = min(max(abs(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 1)) / 200;</w:t>
      </w:r>
    </w:p>
    <w:p w14:paraId="77ABD2D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 = logical(abs(</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&gt; threshold);</w:t>
      </w:r>
    </w:p>
    <w:p w14:paraId="15C5315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4902B45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lengths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07CD505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3);</w:t>
      </w:r>
    </w:p>
    <w:p w14:paraId="6A90C2B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lastRenderedPageBreak/>
        <w:t xml:space="preserve"> </w:t>
      </w:r>
    </w:p>
    <w:p w14:paraId="4E8A085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206FF8F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 xml:space="preserve"> = [0];</w:t>
      </w:r>
    </w:p>
    <w:p w14:paraId="02AE9D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7FE3EB6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2;</w:t>
      </w:r>
    </w:p>
    <w:p w14:paraId="65CAF4C2"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for</w:t>
      </w:r>
      <w:r>
        <w:rPr>
          <w:rFonts w:ascii="Courier New" w:hAnsi="Courier New" w:cs="Courier New"/>
          <w:color w:val="000000"/>
          <w:lang w:eastAsia="en-GB"/>
        </w:rPr>
        <w:t xml:space="preserve">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 1:length(time)-1</w:t>
      </w:r>
    </w:p>
    <w:p w14:paraId="361CB0A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 xml:space="preserve">(jj+1, ii)),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xml:space="preserve"> &gt;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(end)+100)</w:t>
      </w:r>
    </w:p>
    <w:p w14:paraId="05B30D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leading edge</w:t>
      </w:r>
    </w:p>
    <w:p w14:paraId="410F5A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w:t>
      </w:r>
    </w:p>
    <w:p w14:paraId="0505ACC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this_response_start</w:t>
      </w:r>
      <w:proofErr w:type="spellEnd"/>
      <w:r>
        <w:rPr>
          <w:rFonts w:ascii="Courier New" w:hAnsi="Courier New" w:cs="Courier New"/>
          <w:color w:val="000000"/>
          <w:lang w:eastAsia="en-GB"/>
        </w:rPr>
        <w:t xml:space="preserve"> + 1;</w:t>
      </w:r>
    </w:p>
    <w:p w14:paraId="45C2273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4467F39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jj</w:t>
      </w:r>
      <w:proofErr w:type="spellEnd"/>
      <w:r>
        <w:rPr>
          <w:rFonts w:ascii="Courier New" w:hAnsi="Courier New" w:cs="Courier New"/>
          <w:color w:val="000000"/>
          <w:lang w:eastAsia="en-GB"/>
        </w:rPr>
        <w:t>, ii), ~</w:t>
      </w:r>
      <w:proofErr w:type="spellStart"/>
      <w:r>
        <w:rPr>
          <w:rFonts w:ascii="Courier New" w:hAnsi="Courier New" w:cs="Courier New"/>
          <w:color w:val="000000"/>
          <w:lang w:eastAsia="en-GB"/>
        </w:rPr>
        <w:t>is_response</w:t>
      </w:r>
      <w:proofErr w:type="spellEnd"/>
      <w:r>
        <w:rPr>
          <w:rFonts w:ascii="Courier New" w:hAnsi="Courier New" w:cs="Courier New"/>
          <w:color w:val="000000"/>
          <w:lang w:eastAsia="en-GB"/>
        </w:rPr>
        <w:t>(jj+1, ii))</w:t>
      </w:r>
    </w:p>
    <w:p w14:paraId="62F832E1"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If at the trailing edge</w:t>
      </w:r>
    </w:p>
    <w:p w14:paraId="66C4D1D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end_idxs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 jj+1;</w:t>
      </w:r>
    </w:p>
    <w:p w14:paraId="27B2A80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w:t>
      </w:r>
      <w:proofErr w:type="spellStart"/>
      <w:r>
        <w:rPr>
          <w:rFonts w:ascii="Courier New" w:hAnsi="Courier New" w:cs="Courier New"/>
          <w:color w:val="000000"/>
          <w:lang w:eastAsia="en-GB"/>
        </w:rPr>
        <w:t>this_response_end</w:t>
      </w:r>
      <w:proofErr w:type="spellEnd"/>
      <w:r>
        <w:rPr>
          <w:rFonts w:ascii="Courier New" w:hAnsi="Courier New" w:cs="Courier New"/>
          <w:color w:val="000000"/>
          <w:lang w:eastAsia="en-GB"/>
        </w:rPr>
        <w:t xml:space="preserve"> + 1;</w:t>
      </w:r>
    </w:p>
    <w:p w14:paraId="0BE4F19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691591B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B83DB1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0C79EC3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 xml:space="preserve"> </w:t>
      </w:r>
    </w:p>
    <w:p w14:paraId="3C6887A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Calculate thickness from response locations.</w:t>
      </w:r>
    </w:p>
    <w:p w14:paraId="1128BA9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628AA05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zeros(length(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1);</w:t>
      </w:r>
    </w:p>
    <w:p w14:paraId="7B36555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for</w:t>
      </w:r>
      <w:r>
        <w:rPr>
          <w:rFonts w:ascii="Courier New" w:hAnsi="Courier New" w:cs="Courier New"/>
          <w:color w:val="000000"/>
          <w:lang w:eastAsia="en-GB"/>
        </w:rPr>
        <w:t xml:space="preserve"> ii = 1:length(</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
    <w:p w14:paraId="6E74D0B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28009"/>
          <w:lang w:eastAsia="en-GB"/>
        </w:rPr>
        <w:t>% Confirm that there are at least two leading edges of responses.</w:t>
      </w:r>
    </w:p>
    <w:p w14:paraId="127885F4"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if</w:t>
      </w:r>
      <w:r>
        <w:rPr>
          <w:rFonts w:ascii="Courier New" w:hAnsi="Courier New" w:cs="Courier New"/>
          <w:color w:val="000000"/>
          <w:lang w:eastAsia="en-GB"/>
        </w:rPr>
        <w:t xml:space="preserve"> and(</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 xml:space="preserve">(ii, 1) ~= 0, </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0)</w:t>
      </w:r>
    </w:p>
    <w:p w14:paraId="34B7AA6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(ii)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2)) - time(</w:t>
      </w:r>
      <w:proofErr w:type="spellStart"/>
      <w:r>
        <w:rPr>
          <w:rFonts w:ascii="Courier New" w:hAnsi="Courier New" w:cs="Courier New"/>
          <w:color w:val="000000"/>
          <w:lang w:eastAsia="en-GB"/>
        </w:rPr>
        <w:t>start_idxs</w:t>
      </w:r>
      <w:proofErr w:type="spellEnd"/>
      <w:r>
        <w:rPr>
          <w:rFonts w:ascii="Courier New" w:hAnsi="Courier New" w:cs="Courier New"/>
          <w:color w:val="000000"/>
          <w:lang w:eastAsia="en-GB"/>
        </w:rPr>
        <w:t>(ii, 1))) * 5900.0 / 2;</w:t>
      </w:r>
    </w:p>
    <w:p w14:paraId="0510CCD8"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r>
        <w:rPr>
          <w:rFonts w:ascii="Courier New" w:hAnsi="Courier New" w:cs="Courier New"/>
          <w:color w:val="0E00FF"/>
          <w:lang w:eastAsia="en-GB"/>
        </w:rPr>
        <w:t>end</w:t>
      </w:r>
    </w:p>
    <w:p w14:paraId="708F406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E00FF"/>
          <w:lang w:eastAsia="en-GB"/>
        </w:rPr>
        <w:t>end</w:t>
      </w:r>
    </w:p>
    <w:p w14:paraId="42A58EC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Remove any data where there are not two leading edges.</w:t>
      </w:r>
    </w:p>
    <w:p w14:paraId="64630AFC"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46A9433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 = [];</w:t>
      </w:r>
    </w:p>
    <w:p w14:paraId="6684240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_ = </w:t>
      </w:r>
      <w:proofErr w:type="spellStart"/>
      <w:r>
        <w:rPr>
          <w:rFonts w:ascii="Courier New" w:hAnsi="Courier New" w:cs="Courier New"/>
          <w:color w:val="000000"/>
          <w:lang w:eastAsia="en-GB"/>
        </w:rPr>
        <w:t>h_signals</w:t>
      </w:r>
      <w:proofErr w:type="spellEnd"/>
      <w:r>
        <w:rPr>
          <w:rFonts w:ascii="Courier New" w:hAnsi="Courier New" w:cs="Courier New"/>
          <w:color w:val="000000"/>
          <w:lang w:eastAsia="en-GB"/>
        </w:rPr>
        <w:t xml:space="preserve">(:,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 0);</w:t>
      </w:r>
    </w:p>
    <w:p w14:paraId="76678106"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7BCDCADF"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thickness_at_125 = interp1(</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 0.125, </w:t>
      </w:r>
      <w:r>
        <w:rPr>
          <w:rFonts w:ascii="Courier New" w:hAnsi="Courier New" w:cs="Courier New"/>
          <w:color w:val="AA04F9"/>
          <w:lang w:eastAsia="en-GB"/>
        </w:rPr>
        <w:t>'linear'</w:t>
      </w:r>
      <w:r>
        <w:rPr>
          <w:rFonts w:ascii="Courier New" w:hAnsi="Courier New" w:cs="Courier New"/>
          <w:color w:val="000000"/>
          <w:lang w:eastAsia="en-GB"/>
        </w:rPr>
        <w:t>);</w:t>
      </w:r>
    </w:p>
    <w:p w14:paraId="20ECCB6B"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 </w:t>
      </w:r>
    </w:p>
    <w:p w14:paraId="37448BD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Plot thickness against transducer position.</w:t>
      </w:r>
    </w:p>
    <w:p w14:paraId="5BB53A8D"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28009"/>
          <w:lang w:eastAsia="en-GB"/>
        </w:rPr>
        <w:t xml:space="preserve"> </w:t>
      </w:r>
    </w:p>
    <w:p w14:paraId="52941AB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figure(2)</w:t>
      </w:r>
    </w:p>
    <w:p w14:paraId="16D118F3"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scatter(</w:t>
      </w:r>
      <w:proofErr w:type="spellStart"/>
      <w:r>
        <w:rPr>
          <w:rFonts w:ascii="Courier New" w:hAnsi="Courier New" w:cs="Courier New"/>
          <w:color w:val="000000"/>
          <w:lang w:eastAsia="en-GB"/>
        </w:rPr>
        <w:t>pos</w:t>
      </w:r>
      <w:proofErr w:type="spellEnd"/>
      <w:r>
        <w:rPr>
          <w:rFonts w:ascii="Courier New" w:hAnsi="Courier New" w:cs="Courier New"/>
          <w:color w:val="000000"/>
          <w:lang w:eastAsia="en-GB"/>
        </w:rPr>
        <w:t xml:space="preserve">_*10^3, </w:t>
      </w:r>
      <w:proofErr w:type="spellStart"/>
      <w:r>
        <w:rPr>
          <w:rFonts w:ascii="Courier New" w:hAnsi="Courier New" w:cs="Courier New"/>
          <w:color w:val="000000"/>
          <w:lang w:eastAsia="en-GB"/>
        </w:rPr>
        <w:t>bearing_thickness</w:t>
      </w:r>
      <w:proofErr w:type="spellEnd"/>
      <w:r>
        <w:rPr>
          <w:rFonts w:ascii="Courier New" w:hAnsi="Courier New" w:cs="Courier New"/>
          <w:color w:val="000000"/>
          <w:lang w:eastAsia="en-GB"/>
        </w:rPr>
        <w:t xml:space="preserve">*10^3, </w:t>
      </w:r>
      <w:r>
        <w:rPr>
          <w:rFonts w:ascii="Courier New" w:hAnsi="Courier New" w:cs="Courier New"/>
          <w:color w:val="AA04F9"/>
          <w:lang w:eastAsia="en-GB"/>
        </w:rPr>
        <w:t>'r.'</w:t>
      </w:r>
      <w:r>
        <w:rPr>
          <w:rFonts w:ascii="Courier New" w:hAnsi="Courier New" w:cs="Courier New"/>
          <w:color w:val="000000"/>
          <w:lang w:eastAsia="en-GB"/>
        </w:rPr>
        <w:t>)</w:t>
      </w:r>
    </w:p>
    <w:p w14:paraId="6EB6E689"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hold </w:t>
      </w:r>
      <w:r>
        <w:rPr>
          <w:rFonts w:ascii="Courier New" w:hAnsi="Courier New" w:cs="Courier New"/>
          <w:color w:val="AA04F9"/>
          <w:lang w:eastAsia="en-GB"/>
        </w:rPr>
        <w:t>on</w:t>
      </w:r>
    </w:p>
    <w:p w14:paraId="79B701D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scatter([125], [thickness_at_125*10^3], </w:t>
      </w:r>
      <w:r>
        <w:rPr>
          <w:rFonts w:ascii="Courier New" w:hAnsi="Courier New" w:cs="Courier New"/>
          <w:color w:val="AA04F9"/>
          <w:lang w:eastAsia="en-GB"/>
        </w:rPr>
        <w:t>'</w:t>
      </w:r>
      <w:proofErr w:type="spellStart"/>
      <w:r>
        <w:rPr>
          <w:rFonts w:ascii="Courier New" w:hAnsi="Courier New" w:cs="Courier New"/>
          <w:color w:val="AA04F9"/>
          <w:lang w:eastAsia="en-GB"/>
        </w:rPr>
        <w:t>bx</w:t>
      </w:r>
      <w:proofErr w:type="spellEnd"/>
      <w:r>
        <w:rPr>
          <w:rFonts w:ascii="Courier New" w:hAnsi="Courier New" w:cs="Courier New"/>
          <w:color w:val="AA04F9"/>
          <w:lang w:eastAsia="en-GB"/>
        </w:rPr>
        <w:t>'</w:t>
      </w:r>
      <w:r>
        <w:rPr>
          <w:rFonts w:ascii="Courier New" w:hAnsi="Courier New" w:cs="Courier New"/>
          <w:color w:val="000000"/>
          <w:lang w:eastAsia="en-GB"/>
        </w:rPr>
        <w:t>)</w:t>
      </w:r>
    </w:p>
    <w:p w14:paraId="7CCD8610"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text(125*1.025, thickness_at_125*10^3*0.99, </w:t>
      </w:r>
      <w:proofErr w:type="spellStart"/>
      <w:r>
        <w:rPr>
          <w:rFonts w:ascii="Courier New" w:hAnsi="Courier New" w:cs="Courier New"/>
          <w:color w:val="000000"/>
          <w:lang w:eastAsia="en-GB"/>
        </w:rPr>
        <w:t>sprintf</w:t>
      </w:r>
      <w:proofErr w:type="spellEnd"/>
      <w:r>
        <w:rPr>
          <w:rFonts w:ascii="Courier New" w:hAnsi="Courier New" w:cs="Courier New"/>
          <w:color w:val="000000"/>
          <w:lang w:eastAsia="en-GB"/>
        </w:rPr>
        <w:t>(</w:t>
      </w:r>
      <w:r>
        <w:rPr>
          <w:rFonts w:ascii="Courier New" w:hAnsi="Courier New" w:cs="Courier New"/>
          <w:color w:val="AA04F9"/>
          <w:lang w:eastAsia="en-GB"/>
        </w:rPr>
        <w:t>'%4.1fmm'</w:t>
      </w:r>
      <w:r>
        <w:rPr>
          <w:rFonts w:ascii="Courier New" w:hAnsi="Courier New" w:cs="Courier New"/>
          <w:color w:val="000000"/>
          <w:lang w:eastAsia="en-GB"/>
        </w:rPr>
        <w:t>, thickness_at_125*10^3))</w:t>
      </w:r>
    </w:p>
    <w:p w14:paraId="739D1D9A"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xlabel</w:t>
      </w:r>
      <w:proofErr w:type="spellEnd"/>
      <w:r>
        <w:rPr>
          <w:rFonts w:ascii="Courier New" w:hAnsi="Courier New" w:cs="Courier New"/>
          <w:color w:val="000000"/>
          <w:lang w:eastAsia="en-GB"/>
        </w:rPr>
        <w:t>(</w:t>
      </w:r>
      <w:r>
        <w:rPr>
          <w:rFonts w:ascii="Courier New" w:hAnsi="Courier New" w:cs="Courier New"/>
          <w:color w:val="AA04F9"/>
          <w:lang w:eastAsia="en-GB"/>
        </w:rPr>
        <w:t>'Transducer Position (mm)'</w:t>
      </w:r>
      <w:r>
        <w:rPr>
          <w:rFonts w:ascii="Courier New" w:hAnsi="Courier New" w:cs="Courier New"/>
          <w:color w:val="000000"/>
          <w:lang w:eastAsia="en-GB"/>
        </w:rPr>
        <w:t>)</w:t>
      </w:r>
    </w:p>
    <w:p w14:paraId="6D859EA5"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proofErr w:type="spellStart"/>
      <w:r>
        <w:rPr>
          <w:rFonts w:ascii="Courier New" w:hAnsi="Courier New" w:cs="Courier New"/>
          <w:color w:val="000000"/>
          <w:lang w:eastAsia="en-GB"/>
        </w:rPr>
        <w:t>ylabel</w:t>
      </w:r>
      <w:proofErr w:type="spellEnd"/>
      <w:r>
        <w:rPr>
          <w:rFonts w:ascii="Courier New" w:hAnsi="Courier New" w:cs="Courier New"/>
          <w:color w:val="000000"/>
          <w:lang w:eastAsia="en-GB"/>
        </w:rPr>
        <w:t>(</w:t>
      </w:r>
      <w:r>
        <w:rPr>
          <w:rFonts w:ascii="Courier New" w:hAnsi="Courier New" w:cs="Courier New"/>
          <w:color w:val="AA04F9"/>
          <w:lang w:eastAsia="en-GB"/>
        </w:rPr>
        <w:t>'Bearing Thickness (mm)'</w:t>
      </w:r>
      <w:r>
        <w:rPr>
          <w:rFonts w:ascii="Courier New" w:hAnsi="Courier New" w:cs="Courier New"/>
          <w:color w:val="000000"/>
          <w:lang w:eastAsia="en-GB"/>
        </w:rPr>
        <w:t>)</w:t>
      </w:r>
    </w:p>
    <w:p w14:paraId="3A2409F7" w14:textId="77777777" w:rsidR="00F971D4" w:rsidRDefault="00F971D4" w:rsidP="00F971D4">
      <w:pPr>
        <w:tabs>
          <w:tab w:val="clear" w:pos="720"/>
          <w:tab w:val="clear" w:pos="4680"/>
          <w:tab w:val="clear" w:pos="9360"/>
        </w:tabs>
        <w:autoSpaceDE w:val="0"/>
        <w:autoSpaceDN w:val="0"/>
        <w:adjustRightInd w:val="0"/>
        <w:spacing w:before="0" w:after="0"/>
        <w:jc w:val="left"/>
        <w:rPr>
          <w:rFonts w:ascii="Courier New" w:hAnsi="Courier New" w:cs="Courier New"/>
          <w:sz w:val="24"/>
          <w:szCs w:val="24"/>
          <w:lang w:eastAsia="en-GB"/>
        </w:rPr>
      </w:pPr>
      <w:r>
        <w:rPr>
          <w:rFonts w:ascii="Courier New" w:hAnsi="Courier New" w:cs="Courier New"/>
          <w:color w:val="000000"/>
          <w:lang w:eastAsia="en-GB"/>
        </w:rPr>
        <w:t xml:space="preserve">box </w:t>
      </w:r>
      <w:r>
        <w:rPr>
          <w:rFonts w:ascii="Courier New" w:hAnsi="Courier New" w:cs="Courier New"/>
          <w:color w:val="AA04F9"/>
          <w:lang w:eastAsia="en-GB"/>
        </w:rPr>
        <w:t>on</w:t>
      </w:r>
    </w:p>
    <w:p w14:paraId="2ED45CCC" w14:textId="77777777" w:rsidR="00F971D4" w:rsidRPr="00F971D4" w:rsidRDefault="00F971D4" w:rsidP="00F971D4"/>
    <w:sectPr w:rsidR="00F971D4" w:rsidRPr="00F971D4" w:rsidSect="004212D6">
      <w:headerReference w:type="even" r:id="rId19"/>
      <w:headerReference w:type="default" r:id="rId20"/>
      <w:footerReference w:type="even" r:id="rId21"/>
      <w:footerReference w:type="default" r:id="rId22"/>
      <w:headerReference w:type="first" r:id="rId23"/>
      <w:footerReference w:type="first" r:id="rId24"/>
      <w:pgSz w:w="11909" w:h="16834" w:code="9"/>
      <w:pgMar w:top="1134"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E5BA6" w14:textId="77777777" w:rsidR="00C546E2" w:rsidRDefault="00C546E2">
      <w:pPr>
        <w:spacing w:before="0" w:after="0"/>
      </w:pPr>
      <w:r>
        <w:separator/>
      </w:r>
    </w:p>
  </w:endnote>
  <w:endnote w:type="continuationSeparator" w:id="0">
    <w:p w14:paraId="68678338" w14:textId="77777777" w:rsidR="00C546E2" w:rsidRDefault="00C546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8473A" w14:textId="77777777" w:rsidR="00C546E2" w:rsidRDefault="00C546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9D28" w14:textId="77777777" w:rsidR="00C546E2" w:rsidRDefault="00C546E2" w:rsidP="004212D6">
    <w:pPr>
      <w:pStyle w:val="Footer"/>
      <w:pBdr>
        <w:top w:val="single" w:sz="6" w:space="1" w:color="auto"/>
      </w:pBdr>
      <w:tabs>
        <w:tab w:val="clear" w:pos="720"/>
        <w:tab w:val="clear" w:pos="4320"/>
        <w:tab w:val="clear" w:pos="4680"/>
        <w:tab w:val="clear" w:pos="8640"/>
        <w:tab w:val="clear" w:pos="9360"/>
        <w:tab w:val="right" w:pos="9000"/>
        <w:tab w:val="center" w:pos="11700"/>
      </w:tabs>
      <w:jc w:val="center"/>
    </w:pPr>
    <w:r>
      <w:rPr>
        <w:noProof/>
      </w:rPr>
      <w:fldChar w:fldCharType="begin"/>
    </w:r>
    <w:r>
      <w:rPr>
        <w:noProof/>
      </w:rPr>
      <w:instrText xml:space="preserve"> PAGE </w:instrText>
    </w:r>
    <w:r>
      <w:rPr>
        <w:noProof/>
      </w:rPr>
      <w:fldChar w:fldCharType="separate"/>
    </w:r>
    <w:r>
      <w:rPr>
        <w:noProof/>
      </w:rPr>
      <w:t>1</w:t>
    </w:r>
    <w:r>
      <w:rPr>
        <w:noProof/>
      </w:rPr>
      <w:fldChar w:fldCharType="end"/>
    </w:r>
  </w:p>
  <w:p w14:paraId="0729DE3A" w14:textId="77777777" w:rsidR="00C546E2" w:rsidRDefault="00C546E2">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02B" w14:textId="77777777" w:rsidR="00C546E2" w:rsidRDefault="00C54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A67C0" w14:textId="77777777" w:rsidR="00C546E2" w:rsidRDefault="00C546E2">
      <w:pPr>
        <w:spacing w:before="0" w:after="0"/>
      </w:pPr>
      <w:r>
        <w:separator/>
      </w:r>
    </w:p>
  </w:footnote>
  <w:footnote w:type="continuationSeparator" w:id="0">
    <w:p w14:paraId="603673F0" w14:textId="77777777" w:rsidR="00C546E2" w:rsidRDefault="00C546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2C91" w14:textId="77777777" w:rsidR="00C546E2" w:rsidRDefault="00C546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ECAC" w14:textId="77777777" w:rsidR="00C546E2" w:rsidRDefault="00C546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BB82" w14:textId="77777777" w:rsidR="00C546E2" w:rsidRDefault="00C54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2525"/>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A492940"/>
    <w:multiLevelType w:val="hybridMultilevel"/>
    <w:tmpl w:val="78723000"/>
    <w:lvl w:ilvl="0" w:tplc="71924A1A">
      <w:start w:val="1"/>
      <w:numFmt w:val="bullet"/>
      <w:pStyle w:val="BulletList"/>
      <w:lvlText w:val=""/>
      <w:lvlJc w:val="left"/>
      <w:pPr>
        <w:tabs>
          <w:tab w:val="num" w:pos="720"/>
        </w:tabs>
        <w:ind w:left="720" w:hanging="72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90EC6"/>
    <w:multiLevelType w:val="hybridMultilevel"/>
    <w:tmpl w:val="3C088E16"/>
    <w:lvl w:ilvl="0" w:tplc="8BFCC0B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883B7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16C094C"/>
    <w:multiLevelType w:val="hybridMultilevel"/>
    <w:tmpl w:val="BE58A648"/>
    <w:lvl w:ilvl="0" w:tplc="B5561958">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A7E7F83"/>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5EA815F8"/>
    <w:multiLevelType w:val="hybridMultilevel"/>
    <w:tmpl w:val="0C58EB02"/>
    <w:lvl w:ilvl="0" w:tplc="60B21186">
      <w:start w:val="1"/>
      <w:numFmt w:val="decimal"/>
      <w:pStyle w:val="NumberedList"/>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640C758D"/>
    <w:multiLevelType w:val="hybridMultilevel"/>
    <w:tmpl w:val="F1DAE9E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D01F6"/>
    <w:multiLevelType w:val="singleLevel"/>
    <w:tmpl w:val="2AB60D5A"/>
    <w:lvl w:ilvl="0">
      <w:start w:val="1"/>
      <w:numFmt w:val="bullet"/>
      <w:lvlText w:val=""/>
      <w:lvlJc w:val="left"/>
      <w:pPr>
        <w:tabs>
          <w:tab w:val="num" w:pos="720"/>
        </w:tabs>
        <w:ind w:left="720" w:hanging="720"/>
      </w:pPr>
      <w:rPr>
        <w:rFonts w:ascii="Symbol" w:hAnsi="Symbol" w:hint="default"/>
      </w:rPr>
    </w:lvl>
  </w:abstractNum>
  <w:abstractNum w:abstractNumId="9" w15:restartNumberingAfterBreak="0">
    <w:nsid w:val="7F385A3F"/>
    <w:multiLevelType w:val="multilevel"/>
    <w:tmpl w:val="9A3EC322"/>
    <w:lvl w:ilvl="0">
      <w:start w:val="1"/>
      <w:numFmt w:val="decimal"/>
      <w:lvlText w:val="%1"/>
      <w:lvlJc w:val="left"/>
      <w:pPr>
        <w:tabs>
          <w:tab w:val="num" w:pos="1440"/>
        </w:tabs>
        <w:ind w:left="1440" w:hanging="1440"/>
      </w:pPr>
    </w:lvl>
    <w:lvl w:ilvl="1">
      <w:start w:val="1"/>
      <w:numFmt w:val="decimal"/>
      <w:lvlText w:val="%1.%2"/>
      <w:lvlJc w:val="left"/>
      <w:pPr>
        <w:tabs>
          <w:tab w:val="num" w:pos="1440"/>
        </w:tabs>
        <w:ind w:left="1440" w:hanging="1440"/>
      </w:pPr>
    </w:lvl>
    <w:lvl w:ilvl="2">
      <w:start w:val="1"/>
      <w:numFmt w:val="decimal"/>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5"/>
  </w:num>
  <w:num w:numId="9">
    <w:abstractNumId w:val="5"/>
  </w:num>
  <w:num w:numId="10">
    <w:abstractNumId w:val="4"/>
  </w:num>
  <w:num w:numId="11">
    <w:abstractNumId w:val="9"/>
  </w:num>
  <w:num w:numId="12">
    <w:abstractNumId w:val="3"/>
  </w:num>
  <w:num w:numId="13">
    <w:abstractNumId w:val="0"/>
  </w:num>
  <w:num w:numId="14">
    <w:abstractNumId w:val="1"/>
  </w:num>
  <w:num w:numId="15">
    <w:abstractNumId w:val="6"/>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attachedTemplate r:id="rId1"/>
  <w:stylePaneFormatFilter w:val="1E01" w:allStyles="1" w:customStyles="0" w:latentStyles="0" w:stylesInUse="0" w:headingStyles="0" w:numberingStyles="0" w:tableStyles="0" w:directFormattingOnRuns="0"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C94FE1"/>
    <w:rsid w:val="0000344F"/>
    <w:rsid w:val="00061F53"/>
    <w:rsid w:val="000E1208"/>
    <w:rsid w:val="00115DEE"/>
    <w:rsid w:val="00127A7B"/>
    <w:rsid w:val="00176C4E"/>
    <w:rsid w:val="001B3224"/>
    <w:rsid w:val="00257955"/>
    <w:rsid w:val="00281CB1"/>
    <w:rsid w:val="002A1452"/>
    <w:rsid w:val="002A7D83"/>
    <w:rsid w:val="002C3EF2"/>
    <w:rsid w:val="002D3A3D"/>
    <w:rsid w:val="002E07F0"/>
    <w:rsid w:val="0030064A"/>
    <w:rsid w:val="003126A0"/>
    <w:rsid w:val="003441E4"/>
    <w:rsid w:val="00356BB8"/>
    <w:rsid w:val="00364528"/>
    <w:rsid w:val="00390DBF"/>
    <w:rsid w:val="00391C76"/>
    <w:rsid w:val="003C35E5"/>
    <w:rsid w:val="003C5BE3"/>
    <w:rsid w:val="004024FE"/>
    <w:rsid w:val="004212D6"/>
    <w:rsid w:val="004842E0"/>
    <w:rsid w:val="004B295C"/>
    <w:rsid w:val="004C0371"/>
    <w:rsid w:val="005171FF"/>
    <w:rsid w:val="00541ABD"/>
    <w:rsid w:val="00554EE2"/>
    <w:rsid w:val="0055786C"/>
    <w:rsid w:val="00565DB0"/>
    <w:rsid w:val="0057049E"/>
    <w:rsid w:val="005A7DC5"/>
    <w:rsid w:val="005B57B0"/>
    <w:rsid w:val="00602172"/>
    <w:rsid w:val="0060333A"/>
    <w:rsid w:val="006223E7"/>
    <w:rsid w:val="00653F5F"/>
    <w:rsid w:val="0067038B"/>
    <w:rsid w:val="00683419"/>
    <w:rsid w:val="006F0872"/>
    <w:rsid w:val="00700BE4"/>
    <w:rsid w:val="00734CAC"/>
    <w:rsid w:val="007642FF"/>
    <w:rsid w:val="007A4CD2"/>
    <w:rsid w:val="0081307E"/>
    <w:rsid w:val="0084211D"/>
    <w:rsid w:val="008434B9"/>
    <w:rsid w:val="0084512D"/>
    <w:rsid w:val="00852322"/>
    <w:rsid w:val="00853676"/>
    <w:rsid w:val="008A642B"/>
    <w:rsid w:val="008C324C"/>
    <w:rsid w:val="008F25CC"/>
    <w:rsid w:val="009041BE"/>
    <w:rsid w:val="00904290"/>
    <w:rsid w:val="0094239D"/>
    <w:rsid w:val="00973EB9"/>
    <w:rsid w:val="00995158"/>
    <w:rsid w:val="0099530D"/>
    <w:rsid w:val="009C0CEF"/>
    <w:rsid w:val="00AA4705"/>
    <w:rsid w:val="00AD5FC9"/>
    <w:rsid w:val="00AE36D5"/>
    <w:rsid w:val="00AF38E9"/>
    <w:rsid w:val="00AF43BC"/>
    <w:rsid w:val="00B27377"/>
    <w:rsid w:val="00BB2156"/>
    <w:rsid w:val="00C1698A"/>
    <w:rsid w:val="00C20F61"/>
    <w:rsid w:val="00C408F7"/>
    <w:rsid w:val="00C546E2"/>
    <w:rsid w:val="00C5525D"/>
    <w:rsid w:val="00C94FE1"/>
    <w:rsid w:val="00CD4BDA"/>
    <w:rsid w:val="00D1559E"/>
    <w:rsid w:val="00D3011E"/>
    <w:rsid w:val="00D61703"/>
    <w:rsid w:val="00DC478C"/>
    <w:rsid w:val="00DC4B3D"/>
    <w:rsid w:val="00DC68E0"/>
    <w:rsid w:val="00DF68A3"/>
    <w:rsid w:val="00E03233"/>
    <w:rsid w:val="00E34943"/>
    <w:rsid w:val="00E741FE"/>
    <w:rsid w:val="00EB1CCF"/>
    <w:rsid w:val="00EC5D14"/>
    <w:rsid w:val="00EC64D2"/>
    <w:rsid w:val="00ED537D"/>
    <w:rsid w:val="00EE503A"/>
    <w:rsid w:val="00EE69C5"/>
    <w:rsid w:val="00EF224F"/>
    <w:rsid w:val="00F048AC"/>
    <w:rsid w:val="00F152A3"/>
    <w:rsid w:val="00F161C3"/>
    <w:rsid w:val="00F2499E"/>
    <w:rsid w:val="00F51B88"/>
    <w:rsid w:val="00F74498"/>
    <w:rsid w:val="00F96043"/>
    <w:rsid w:val="00F971D4"/>
    <w:rsid w:val="00FA1006"/>
    <w:rsid w:val="00FD5D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03210A2"/>
  <w15:docId w15:val="{E7ABC7A7-6FFE-4415-BECE-CAE3D9A9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D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8F25CC"/>
    <w:pPr>
      <w:keepNext/>
      <w:pageBreakBefore/>
      <w:spacing w:before="0"/>
      <w:jc w:val="center"/>
      <w:outlineLvl w:val="0"/>
    </w:pPr>
    <w:rPr>
      <w:b/>
      <w:kern w:val="28"/>
      <w:sz w:val="32"/>
    </w:rPr>
  </w:style>
  <w:style w:type="paragraph" w:styleId="Heading2">
    <w:name w:val="heading 2"/>
    <w:basedOn w:val="Normal"/>
    <w:next w:val="Normal"/>
    <w:qFormat/>
    <w:rsid w:val="0060333A"/>
    <w:pPr>
      <w:keepNext/>
      <w:spacing w:before="240"/>
      <w:outlineLvl w:val="1"/>
    </w:pPr>
    <w:rPr>
      <w:b/>
      <w:smallCaps/>
    </w:rPr>
  </w:style>
  <w:style w:type="paragraph" w:styleId="Heading3">
    <w:name w:val="heading 3"/>
    <w:basedOn w:val="Normal"/>
    <w:next w:val="Normal"/>
    <w:qFormat/>
    <w:rsid w:val="0060333A"/>
    <w:pPr>
      <w:keepNext/>
      <w:spacing w:line="480" w:lineRule="exact"/>
      <w:outlineLvl w:val="2"/>
    </w:pPr>
    <w:rPr>
      <w:b/>
      <w:i/>
    </w:rPr>
  </w:style>
  <w:style w:type="paragraph" w:styleId="Heading4">
    <w:name w:val="heading 4"/>
    <w:basedOn w:val="Normal"/>
    <w:next w:val="Normal"/>
    <w:qFormat/>
    <w:rsid w:val="0060333A"/>
    <w:pPr>
      <w:keepNext/>
      <w:keepLines/>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698A"/>
    <w:pPr>
      <w:tabs>
        <w:tab w:val="center" w:pos="4320"/>
        <w:tab w:val="right" w:pos="8640"/>
      </w:tabs>
    </w:pPr>
  </w:style>
  <w:style w:type="paragraph" w:styleId="Footer">
    <w:name w:val="footer"/>
    <w:basedOn w:val="Normal"/>
    <w:rsid w:val="00C1698A"/>
    <w:pPr>
      <w:tabs>
        <w:tab w:val="center" w:pos="4320"/>
        <w:tab w:val="right" w:pos="8640"/>
      </w:tabs>
      <w:spacing w:before="0" w:after="0"/>
    </w:pPr>
    <w:rPr>
      <w:sz w:val="16"/>
    </w:rPr>
  </w:style>
  <w:style w:type="paragraph" w:customStyle="1" w:styleId="FigureCaption">
    <w:name w:val="FigureCaption"/>
    <w:basedOn w:val="Normal"/>
    <w:next w:val="Normal"/>
    <w:rsid w:val="00DC478C"/>
    <w:pPr>
      <w:keepLines/>
      <w:tabs>
        <w:tab w:val="clear" w:pos="720"/>
        <w:tab w:val="left" w:pos="1440"/>
      </w:tabs>
      <w:ind w:left="1440" w:hanging="1440"/>
    </w:pPr>
    <w:rPr>
      <w:sz w:val="16"/>
    </w:rPr>
  </w:style>
  <w:style w:type="paragraph" w:customStyle="1" w:styleId="Figure">
    <w:name w:val="Figure"/>
    <w:basedOn w:val="Normal"/>
    <w:next w:val="FigureCaption"/>
    <w:rsid w:val="00C1698A"/>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C1698A"/>
    <w:pPr>
      <w:keepNext/>
      <w:keepLines/>
      <w:spacing w:before="0" w:after="0"/>
      <w:jc w:val="center"/>
    </w:pPr>
  </w:style>
  <w:style w:type="paragraph" w:customStyle="1" w:styleId="Equation">
    <w:name w:val="Equation"/>
    <w:basedOn w:val="Normal"/>
    <w:next w:val="Normal"/>
    <w:rsid w:val="004212D6"/>
    <w:pPr>
      <w:tabs>
        <w:tab w:val="clear" w:pos="720"/>
        <w:tab w:val="clear" w:pos="4680"/>
        <w:tab w:val="clear" w:pos="9360"/>
        <w:tab w:val="right" w:pos="9639"/>
      </w:tabs>
      <w:ind w:left="1440"/>
    </w:pPr>
  </w:style>
  <w:style w:type="paragraph" w:customStyle="1" w:styleId="NumberedList">
    <w:name w:val="NumberedList"/>
    <w:basedOn w:val="Normal"/>
    <w:rsid w:val="00BB2156"/>
    <w:pPr>
      <w:numPr>
        <w:numId w:val="16"/>
      </w:numPr>
      <w:tabs>
        <w:tab w:val="clear" w:pos="4680"/>
        <w:tab w:val="clear" w:pos="9360"/>
      </w:tabs>
      <w:spacing w:before="120" w:after="120"/>
      <w:ind w:right="720"/>
      <w:contextualSpacing/>
    </w:pPr>
  </w:style>
  <w:style w:type="paragraph" w:customStyle="1" w:styleId="BulletList">
    <w:name w:val="BulletList"/>
    <w:basedOn w:val="NumberedList"/>
    <w:rsid w:val="00BB2156"/>
    <w:pPr>
      <w:numPr>
        <w:numId w:val="14"/>
      </w:numPr>
    </w:pPr>
  </w:style>
  <w:style w:type="paragraph" w:customStyle="1" w:styleId="Reference">
    <w:name w:val="Reference"/>
    <w:basedOn w:val="BulletList"/>
    <w:rsid w:val="004B295C"/>
    <w:pPr>
      <w:numPr>
        <w:numId w:val="0"/>
      </w:numPr>
      <w:tabs>
        <w:tab w:val="left" w:pos="720"/>
      </w:tabs>
      <w:ind w:left="720" w:right="0" w:hanging="720"/>
    </w:pPr>
    <w:rPr>
      <w:sz w:val="16"/>
    </w:rPr>
  </w:style>
  <w:style w:type="paragraph" w:styleId="BalloonText">
    <w:name w:val="Balloon Text"/>
    <w:basedOn w:val="Normal"/>
    <w:link w:val="BalloonTextChar"/>
    <w:uiPriority w:val="99"/>
    <w:semiHidden/>
    <w:unhideWhenUsed/>
    <w:rsid w:val="00DC47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8C"/>
    <w:rPr>
      <w:rFonts w:ascii="Tahoma" w:hAnsi="Tahoma" w:cs="Tahoma"/>
      <w:sz w:val="16"/>
      <w:szCs w:val="16"/>
      <w:lang w:eastAsia="en-US"/>
    </w:rPr>
  </w:style>
  <w:style w:type="paragraph" w:customStyle="1" w:styleId="Author">
    <w:name w:val="Author"/>
    <w:basedOn w:val="Normal"/>
    <w:qFormat/>
    <w:rsid w:val="00DC478C"/>
    <w:pPr>
      <w:jc w:val="center"/>
    </w:pPr>
    <w:rPr>
      <w:b/>
      <w:sz w:val="24"/>
    </w:rPr>
  </w:style>
  <w:style w:type="character" w:styleId="PlaceholderText">
    <w:name w:val="Placeholder Text"/>
    <w:basedOn w:val="DefaultParagraphFont"/>
    <w:uiPriority w:val="99"/>
    <w:semiHidden/>
    <w:rsid w:val="004212D6"/>
    <w:rPr>
      <w:color w:val="808080"/>
    </w:rPr>
  </w:style>
  <w:style w:type="character" w:styleId="Hyperlink">
    <w:name w:val="Hyperlink"/>
    <w:basedOn w:val="DefaultParagraphFont"/>
    <w:uiPriority w:val="99"/>
    <w:unhideWhenUsed/>
    <w:rsid w:val="004B295C"/>
    <w:rPr>
      <w:color w:val="0000FF" w:themeColor="hyperlink"/>
      <w:u w:val="single"/>
    </w:rPr>
  </w:style>
  <w:style w:type="paragraph" w:styleId="FootnoteText">
    <w:name w:val="footnote text"/>
    <w:basedOn w:val="Normal"/>
    <w:link w:val="FootnoteTextChar"/>
    <w:uiPriority w:val="99"/>
    <w:semiHidden/>
    <w:unhideWhenUsed/>
    <w:rsid w:val="002D3A3D"/>
    <w:pPr>
      <w:spacing w:before="0" w:after="0"/>
    </w:pPr>
  </w:style>
  <w:style w:type="character" w:customStyle="1" w:styleId="FootnoteTextChar">
    <w:name w:val="Footnote Text Char"/>
    <w:basedOn w:val="DefaultParagraphFont"/>
    <w:link w:val="FootnoteText"/>
    <w:uiPriority w:val="99"/>
    <w:semiHidden/>
    <w:rsid w:val="002D3A3D"/>
    <w:rPr>
      <w:rFonts w:ascii="Arial" w:hAnsi="Arial"/>
      <w:lang w:eastAsia="en-US"/>
    </w:rPr>
  </w:style>
  <w:style w:type="character" w:styleId="FootnoteReference">
    <w:name w:val="footnote reference"/>
    <w:basedOn w:val="DefaultParagraphFont"/>
    <w:uiPriority w:val="99"/>
    <w:semiHidden/>
    <w:unhideWhenUsed/>
    <w:rsid w:val="002D3A3D"/>
    <w:rPr>
      <w:vertAlign w:val="superscript"/>
    </w:rPr>
  </w:style>
  <w:style w:type="paragraph" w:styleId="NormalWeb">
    <w:name w:val="Normal (Web)"/>
    <w:basedOn w:val="Normal"/>
    <w:uiPriority w:val="99"/>
    <w:semiHidden/>
    <w:unhideWhenUsed/>
    <w:rsid w:val="00C5525D"/>
    <w:pPr>
      <w:tabs>
        <w:tab w:val="clear" w:pos="720"/>
        <w:tab w:val="clear" w:pos="4680"/>
        <w:tab w:val="clear" w:pos="9360"/>
      </w:tabs>
      <w:spacing w:beforeAutospacing="1" w:afterAutospacing="1"/>
      <w:jc w:val="left"/>
    </w:pPr>
    <w:rPr>
      <w:rFonts w:ascii="Times New Roman" w:hAnsi="Times New Roman"/>
      <w:sz w:val="24"/>
      <w:szCs w:val="24"/>
      <w:lang w:eastAsia="zh-CN"/>
    </w:rPr>
  </w:style>
  <w:style w:type="character" w:styleId="Emphasis">
    <w:name w:val="Emphasis"/>
    <w:basedOn w:val="DefaultParagraphFont"/>
    <w:uiPriority w:val="20"/>
    <w:qFormat/>
    <w:rsid w:val="0055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templates\gener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ED35F0984B7C4DB29B0C1832D16071" ma:contentTypeVersion="4" ma:contentTypeDescription="Create a new document." ma:contentTypeScope="" ma:versionID="e747ee5beadf81c3f1a9517fd2843a1a">
  <xsd:schema xmlns:xsd="http://www.w3.org/2001/XMLSchema" xmlns:xs="http://www.w3.org/2001/XMLSchema" xmlns:p="http://schemas.microsoft.com/office/2006/metadata/properties" xmlns:ns2="53a0256c-c5e6-449e-a50a-b1d7cbc9d322" targetNamespace="http://schemas.microsoft.com/office/2006/metadata/properties" ma:root="true" ma:fieldsID="b5eaac0044a16786a65a9a5c7bb4f7dc" ns2:_="">
    <xsd:import namespace="53a0256c-c5e6-449e-a50a-b1d7cbc9d3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0256c-c5e6-449e-a50a-b1d7cbc9d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7CA2D-5F44-475F-805E-A68BE3651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0256c-c5e6-449e-a50a-b1d7cbc9d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5E021-E88C-48D2-82AD-4EE945C93B6F}">
  <ds:schemaRefs>
    <ds:schemaRef ds:uri="http://schemas.microsoft.com/sharepoint/v3/contenttype/forms"/>
  </ds:schemaRefs>
</ds:datastoreItem>
</file>

<file path=customXml/itemProps3.xml><?xml version="1.0" encoding="utf-8"?>
<ds:datastoreItem xmlns:ds="http://schemas.openxmlformats.org/officeDocument/2006/customXml" ds:itemID="{52C1F75D-0695-4C66-990D-2B5832ED1F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16A7A2-BD3D-4C76-8778-E9253D6E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Template>
  <TotalTime>0</TotalTime>
  <Pages>15</Pages>
  <Words>4810</Words>
  <Characters>27422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32168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 Wilcox</dc:creator>
  <cp:keywords/>
  <dc:description/>
  <cp:lastModifiedBy>Matt Chandler</cp:lastModifiedBy>
  <cp:revision>8</cp:revision>
  <cp:lastPrinted>1900-01-01T00:00:00Z</cp:lastPrinted>
  <dcterms:created xsi:type="dcterms:W3CDTF">2021-04-20T08:24:00Z</dcterms:created>
  <dcterms:modified xsi:type="dcterms:W3CDTF">2021-04-23T14:53:00Z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0x010100F7ED35F0984B7C4DB29B0C1832D16071</vt:lpwstr>
  </property>
</Properties>
</file>